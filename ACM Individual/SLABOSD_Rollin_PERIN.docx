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D8120" w14:textId="64C51902" w:rsidR="004E3FCD" w:rsidRPr="00E779F7" w:rsidRDefault="004E3FCD" w:rsidP="00E779F7">
      <w:pPr>
        <w:pStyle w:val="Titledocument"/>
      </w:pPr>
      <w:r w:rsidRPr="00E779F7">
        <w:t>Safety Lights Automation Based on Sensory Data</w:t>
      </w:r>
      <w:r w:rsidR="00F07922" w:rsidRPr="00E779F7">
        <w:t xml:space="preserve"> (ACM:IA-I-RRL-</w:t>
      </w:r>
      <w:r w:rsidR="0058088C" w:rsidRPr="00E779F7">
        <w:t xml:space="preserve"> </w:t>
      </w:r>
      <w:r w:rsidR="00F07922" w:rsidRPr="00E779F7">
        <w:t>PM-R-A)</w:t>
      </w:r>
    </w:p>
    <w:p w14:paraId="6FCF7FB0" w14:textId="31FEBFFA" w:rsidR="004E3FCD" w:rsidRPr="0029158F" w:rsidRDefault="004E3FCD" w:rsidP="004E3FCD">
      <w:pPr>
        <w:pStyle w:val="Authors"/>
        <w:rPr>
          <w:rFonts w:eastAsiaTheme="minorEastAsia"/>
          <w:caps/>
        </w:rPr>
      </w:pPr>
      <w:r>
        <w:rPr>
          <w:rFonts w:eastAsiaTheme="minorEastAsia"/>
        </w:rPr>
        <w:t>John Mackenly Boniel Rollin (Student)</w:t>
      </w:r>
    </w:p>
    <w:p w14:paraId="066285B1" w14:textId="00C808EE" w:rsidR="004E3FCD" w:rsidRPr="004B2F26" w:rsidRDefault="0058088C" w:rsidP="004E3FCD">
      <w:pPr>
        <w:pStyle w:val="Authors"/>
        <w:rPr>
          <w:rFonts w:ascii="Linux Libertine O" w:hAnsi="Linux Libertine O" w:cs="Linux Libertine O"/>
          <w:szCs w:val="20"/>
        </w:rPr>
      </w:pPr>
      <w:r>
        <w:rPr>
          <w:rFonts w:ascii="Linux Libertine O" w:hAnsi="Linux Libertine O" w:cs="Linux Libertine O"/>
          <w:szCs w:val="20"/>
        </w:rPr>
        <w:t>Bachelor</w:t>
      </w:r>
      <w:r w:rsidR="004E3FCD" w:rsidRPr="004B2F26">
        <w:rPr>
          <w:rFonts w:ascii="Linux Libertine O" w:hAnsi="Linux Libertine O" w:cs="Linux Libertine O"/>
          <w:szCs w:val="20"/>
        </w:rPr>
        <w:t xml:space="preserve"> </w:t>
      </w:r>
      <w:r w:rsidR="004E3FCD">
        <w:rPr>
          <w:rFonts w:ascii="Linux Libertine O" w:hAnsi="Linux Libertine O" w:cs="Linux Libertine O"/>
          <w:szCs w:val="20"/>
        </w:rPr>
        <w:t>o</w:t>
      </w:r>
      <w:r w:rsidR="004E3FCD" w:rsidRPr="004B2F26">
        <w:rPr>
          <w:rFonts w:ascii="Linux Libertine O" w:hAnsi="Linux Libertine O" w:cs="Linux Libertine O"/>
          <w:szCs w:val="20"/>
        </w:rPr>
        <w:t>f</w:t>
      </w:r>
      <w:r>
        <w:rPr>
          <w:rFonts w:ascii="Linux Libertine O" w:hAnsi="Linux Libertine O" w:cs="Linux Libertine O"/>
          <w:szCs w:val="20"/>
        </w:rPr>
        <w:t xml:space="preserve"> Science</w:t>
      </w:r>
      <w:r w:rsidR="00AA1559">
        <w:rPr>
          <w:rFonts w:ascii="Linux Libertine O" w:hAnsi="Linux Libertine O" w:cs="Linux Libertine O"/>
          <w:szCs w:val="20"/>
        </w:rPr>
        <w:t xml:space="preserve"> in</w:t>
      </w:r>
      <w:r w:rsidR="004E3FCD" w:rsidRPr="004B2F26">
        <w:rPr>
          <w:rFonts w:ascii="Linux Libertine O" w:hAnsi="Linux Libertine O" w:cs="Linux Libertine O"/>
          <w:szCs w:val="20"/>
        </w:rPr>
        <w:t xml:space="preserve"> Computer Engineering, College </w:t>
      </w:r>
      <w:r w:rsidR="004E3FCD">
        <w:rPr>
          <w:rFonts w:ascii="Linux Libertine O" w:hAnsi="Linux Libertine O" w:cs="Linux Libertine O"/>
          <w:szCs w:val="20"/>
        </w:rPr>
        <w:t>o</w:t>
      </w:r>
      <w:r w:rsidR="004E3FCD" w:rsidRPr="004B2F26">
        <w:rPr>
          <w:rFonts w:ascii="Linux Libertine O" w:hAnsi="Linux Libertine O" w:cs="Linux Libertine O"/>
          <w:szCs w:val="20"/>
        </w:rPr>
        <w:t xml:space="preserve">f Engineering, Architecture </w:t>
      </w:r>
      <w:r w:rsidR="004E3FCD">
        <w:rPr>
          <w:rFonts w:ascii="Linux Libertine O" w:hAnsi="Linux Libertine O" w:cs="Linux Libertine O"/>
          <w:szCs w:val="20"/>
        </w:rPr>
        <w:t>a</w:t>
      </w:r>
      <w:r w:rsidR="004E3FCD" w:rsidRPr="004B2F26">
        <w:rPr>
          <w:rFonts w:ascii="Linux Libertine O" w:hAnsi="Linux Libertine O" w:cs="Linux Libertine O"/>
          <w:szCs w:val="20"/>
        </w:rPr>
        <w:t xml:space="preserve">nd Industrial Design, Bohol Island State University-Main Campus, </w:t>
      </w:r>
      <w:hyperlink r:id="rId8" w:history="1">
        <w:r w:rsidR="00293CE9" w:rsidRPr="00293CE9">
          <w:rPr>
            <w:rStyle w:val="Hyperlink"/>
            <w:rFonts w:ascii="Linux Libertine O" w:hAnsi="Linux Libertine O" w:cs="Linux Libertine O"/>
            <w:szCs w:val="20"/>
          </w:rPr>
          <w:t>johnmackenly.rollin@bisu.edu.ph</w:t>
        </w:r>
      </w:hyperlink>
    </w:p>
    <w:p w14:paraId="0CAF896E" w14:textId="77777777" w:rsidR="004E3FCD" w:rsidRDefault="004E3FCD" w:rsidP="004E3FCD">
      <w:pPr>
        <w:pStyle w:val="Authors"/>
        <w:rPr>
          <w:rStyle w:val="AuthorsChar"/>
        </w:rPr>
      </w:pPr>
      <w:r>
        <w:rPr>
          <w:rStyle w:val="AuthorsChar"/>
        </w:rPr>
        <w:t>MAX ANGELO DAPITILLA PERIN (INSTRUCTOR)</w:t>
      </w:r>
    </w:p>
    <w:p w14:paraId="4538084B" w14:textId="03F05F9D" w:rsidR="004E3FCD" w:rsidRPr="00EE4FEB" w:rsidRDefault="004E3FCD" w:rsidP="004E3FCD">
      <w:pPr>
        <w:pStyle w:val="Affiliation"/>
        <w:rPr>
          <w:rFonts w:eastAsiaTheme="minorEastAsia"/>
        </w:rPr>
      </w:pPr>
      <w:r>
        <w:rPr>
          <w:rFonts w:eastAsiaTheme="minorEastAsia"/>
        </w:rPr>
        <w:t xml:space="preserve">Faculty of Department of Computer Engineering, College of Engineering, Architecture and Industrial Design, Bohol Island State University-Main Campus, </w:t>
      </w:r>
      <w:hyperlink r:id="rId9" w:history="1">
        <w:r w:rsidR="00293CE9" w:rsidRPr="00293CE9">
          <w:rPr>
            <w:rStyle w:val="Hyperlink"/>
            <w:rFonts w:eastAsiaTheme="minorEastAsia"/>
          </w:rPr>
          <w:t>maxangelo.perin@bisu.edu.ph</w:t>
        </w:r>
      </w:hyperlink>
    </w:p>
    <w:p w14:paraId="11A2FC17" w14:textId="64A0B564" w:rsidR="004E3FCD" w:rsidRPr="001D3CDD" w:rsidRDefault="004E3FCD" w:rsidP="004E3FCD">
      <w:pPr>
        <w:pStyle w:val="Abstract"/>
      </w:pPr>
      <w:r w:rsidRPr="001379F7">
        <w:rPr>
          <w:b/>
          <w:bCs/>
        </w:rPr>
        <w:t>Imaginative Abstract</w:t>
      </w:r>
      <w:r w:rsidR="009C49AF">
        <w:rPr>
          <w:b/>
          <w:bCs/>
        </w:rPr>
        <w:t>:</w:t>
      </w:r>
      <w:r w:rsidRPr="004E3FCD">
        <w:t xml:space="preserve"> </w:t>
      </w:r>
      <w:r w:rsidRPr="00540AF7">
        <w:t>Way back million years ago the advancement of humans is imminent. From hunting-gathering-scavenging to using automated technology. It has never been easy for our species, but humans stayed resilient by imposing necessary protocols to increase the chances of survival. Today, automation plays a major part of human advancement and their safety. Safety protocols are used to ensure that individuals understand the hazards, risks and protective measures needed to perform over a certain procedure or work. Such protocols are not only implemented through a working environment, but also with technology. Automation is the creation and application of technologies to produce and deliver goods and services with minimal human intervention. Thus, increasing productivity while decreasing the chances of a person being exposed to danger.  Sensor data is the output of a device that may be used to provide information or input to another system or to guide a process. This data detects and responds to sensory data. Sensory data is a type of input from the physical environment. With the integration of sensory data and automation, the researcher created the Safety Lights Automation Based on Sensory Data as a means of implementing safety through automating technology in our daily living. An Arduino microcontroller was used to make the system functional. Safety Lights Automation Based on Sensory Data works when sensory data from ultrasonic sensors are monitored and then mathematically converted into numbers which will be the basis for the LED bulbs to power and increase the brightness intensity and duration to function.</w:t>
      </w:r>
    </w:p>
    <w:p w14:paraId="34ADC5D7" w14:textId="77777777" w:rsidR="004E3FCD" w:rsidRPr="00B25EC5" w:rsidRDefault="004E3FCD" w:rsidP="004E3FCD">
      <w:pPr>
        <w:pStyle w:val="CCSDescription"/>
        <w:rPr>
          <w:szCs w:val="18"/>
        </w:rPr>
      </w:pPr>
      <w:r w:rsidRPr="008275CB">
        <w:rPr>
          <w:rStyle w:val="CCSHeadchar"/>
          <w:szCs w:val="18"/>
        </w:rPr>
        <w:t xml:space="preserve">CCS CONCEPTS </w:t>
      </w:r>
      <w:r w:rsidRPr="008275CB">
        <w:t xml:space="preserve">• </w:t>
      </w:r>
      <w:r>
        <w:t xml:space="preserve">Hardware </w:t>
      </w:r>
      <w:r w:rsidRPr="00B25EC5">
        <w:t xml:space="preserve">• </w:t>
      </w:r>
      <w:r w:rsidRPr="00AF4519">
        <w:t>Emerging Technologies</w:t>
      </w:r>
      <w:r>
        <w:t xml:space="preserve"> </w:t>
      </w:r>
      <w:r w:rsidRPr="00B25EC5">
        <w:t xml:space="preserve">• </w:t>
      </w:r>
      <w:r w:rsidRPr="00AF4519">
        <w:t>Electromechanical Systems</w:t>
      </w:r>
      <w:r>
        <w:t xml:space="preserve"> </w:t>
      </w:r>
      <w:r w:rsidRPr="00B25EC5">
        <w:t>•</w:t>
      </w:r>
      <w:r>
        <w:t xml:space="preserve"> </w:t>
      </w:r>
      <w:r w:rsidRPr="00AF4519">
        <w:t>Microelectromechanical Systems</w:t>
      </w:r>
    </w:p>
    <w:p w14:paraId="098B8786" w14:textId="06E3E31D" w:rsidR="004E3FCD" w:rsidRPr="00B25EC5" w:rsidRDefault="004E3FCD" w:rsidP="004E3FCD">
      <w:pPr>
        <w:pStyle w:val="KeyWords"/>
        <w:rPr>
          <w:b/>
          <w:szCs w:val="18"/>
        </w:rPr>
      </w:pPr>
      <w:r>
        <w:rPr>
          <w:rStyle w:val="KeyWordHeadchar"/>
          <w:szCs w:val="18"/>
        </w:rPr>
        <w:t xml:space="preserve">Additional Keywords and Phrases: </w:t>
      </w:r>
      <w:r w:rsidR="00402829" w:rsidRPr="00402829">
        <w:t xml:space="preserve">Arduino, Automation, LED, Microcontroller, Safety, Sensor, </w:t>
      </w:r>
      <w:r w:rsidR="00402829">
        <w:t xml:space="preserve">Sensor Data, </w:t>
      </w:r>
      <w:r w:rsidR="00402829" w:rsidRPr="00402829">
        <w:t>Sensory Data</w:t>
      </w:r>
    </w:p>
    <w:p w14:paraId="48DADEEB" w14:textId="77777777" w:rsidR="004E3FCD" w:rsidRPr="000723E6" w:rsidRDefault="004E3FCD" w:rsidP="004E3FCD">
      <w:pPr>
        <w:pStyle w:val="ACMRefHead"/>
      </w:pPr>
      <w:r w:rsidRPr="000723E6">
        <w:t>ACM Reference Format:</w:t>
      </w:r>
    </w:p>
    <w:p w14:paraId="0FA6C2E7" w14:textId="6711A5A4" w:rsidR="004E3FCD" w:rsidRPr="000723E6" w:rsidRDefault="004E3FCD" w:rsidP="004F594A">
      <w:pPr>
        <w:pStyle w:val="Para"/>
      </w:pPr>
      <w:r w:rsidRPr="00A4341D">
        <w:rPr>
          <w:b/>
        </w:rPr>
        <w:t>John Mackenly Boniel Rollin</w:t>
      </w:r>
      <w:r>
        <w:t xml:space="preserve">, </w:t>
      </w:r>
      <w:r w:rsidRPr="001379F7">
        <w:rPr>
          <w:b/>
          <w:bCs/>
        </w:rPr>
        <w:t>MAX ANGELO DAPITILLA PERIN</w:t>
      </w:r>
      <w:r w:rsidRPr="00F830EA">
        <w:t>. 202</w:t>
      </w:r>
      <w:r>
        <w:t>2</w:t>
      </w:r>
      <w:r w:rsidRPr="004E3FCD">
        <w:t xml:space="preserve"> </w:t>
      </w:r>
      <w:r w:rsidRPr="004E3FCD">
        <w:rPr>
          <w:b/>
          <w:bCs/>
        </w:rPr>
        <w:t>Safety Lights Automation Based on Sensory Data</w:t>
      </w:r>
      <w:r w:rsidR="0058088C">
        <w:rPr>
          <w:b/>
          <w:bCs/>
        </w:rPr>
        <w:t xml:space="preserve"> (ACM:IA-I-RRL- PM-R-A)</w:t>
      </w:r>
      <w:r w:rsidRPr="00F830EA">
        <w:t xml:space="preserve">. In </w:t>
      </w:r>
      <w:r>
        <w:t xml:space="preserve">Research Project Presentation for Bachelor of Science in </w:t>
      </w:r>
      <w:r w:rsidR="005C2447">
        <w:t>Computer</w:t>
      </w:r>
      <w:r>
        <w:t xml:space="preserve"> Engineering 3 </w:t>
      </w:r>
      <w:r w:rsidRPr="004F594A">
        <w:t>in</w:t>
      </w:r>
      <w:r>
        <w:t xml:space="preserve"> </w:t>
      </w:r>
      <w:r w:rsidRPr="00F830EA">
        <w:t xml:space="preserve">CPE </w:t>
      </w:r>
      <w:r w:rsidR="005C2447">
        <w:t>32</w:t>
      </w:r>
      <w:r>
        <w:t>3</w:t>
      </w:r>
      <w:r w:rsidRPr="00F830EA">
        <w:t xml:space="preserve"> </w:t>
      </w:r>
      <w:r>
        <w:t>–</w:t>
      </w:r>
      <w:r w:rsidRPr="00F830EA">
        <w:t xml:space="preserve"> </w:t>
      </w:r>
      <w:r>
        <w:t>Microprocessor Systems S.Y. 2021-2022, 2</w:t>
      </w:r>
      <w:r>
        <w:rPr>
          <w:vertAlign w:val="superscript"/>
        </w:rPr>
        <w:t>nd</w:t>
      </w:r>
      <w:r>
        <w:t xml:space="preserve"> Semester</w:t>
      </w:r>
      <w:r w:rsidRPr="00F830EA">
        <w:t xml:space="preserve">, </w:t>
      </w:r>
      <w:r>
        <w:t>Bohol Island State University-Main Campus</w:t>
      </w:r>
      <w:r w:rsidRPr="00F830EA">
        <w:t>,</w:t>
      </w:r>
      <w:r>
        <w:t xml:space="preserve"> Tagbilaran City,</w:t>
      </w:r>
      <w:r w:rsidRPr="00F830EA">
        <w:t xml:space="preserve"> Republic of </w:t>
      </w:r>
      <w:r>
        <w:t>the Philippines</w:t>
      </w:r>
      <w:r w:rsidRPr="00F830EA">
        <w:t>. ACM, New York, NY, USA</w:t>
      </w:r>
      <w:r>
        <w:t xml:space="preserve"> </w:t>
      </w:r>
    </w:p>
    <w:p w14:paraId="0B8FD01E" w14:textId="77777777" w:rsidR="004E3FCD" w:rsidRDefault="004E3FCD" w:rsidP="004E3FCD">
      <w:pPr>
        <w:pStyle w:val="Head1"/>
      </w:pPr>
      <w:r>
        <w:t>INTRODUCTION</w:t>
      </w:r>
    </w:p>
    <w:p w14:paraId="6F93DF49" w14:textId="77D8B6CC" w:rsidR="004E3FCD" w:rsidRDefault="00FC01E4" w:rsidP="004F594A">
      <w:pPr>
        <w:pStyle w:val="Para"/>
      </w:pPr>
      <w:r w:rsidRPr="00FC01E4">
        <w:t>Safety saves lives</w:t>
      </w:r>
      <w:r>
        <w:t xml:space="preserve">. </w:t>
      </w:r>
      <w:r w:rsidR="000245C0">
        <w:t xml:space="preserve">Implementing safety is one way of ensuring one’s survivability. The most common safety measure we use is light. </w:t>
      </w:r>
      <w:r w:rsidR="00E43F92" w:rsidRPr="00E43F92">
        <w:t xml:space="preserve">A safety light ensures that you are visible to others, drastically reducing the risk of being involved in an accident or dangerous situation, on land, in water or up in the air. A safety light is an urban necessity when out and about in the twilight or dark. </w:t>
      </w:r>
      <w:r w:rsidR="000245C0">
        <w:t>When integrating with a</w:t>
      </w:r>
      <w:r w:rsidR="003604DE" w:rsidRPr="003604DE">
        <w:t>utomation</w:t>
      </w:r>
      <w:r w:rsidR="000245C0">
        <w:t xml:space="preserve"> which</w:t>
      </w:r>
      <w:r w:rsidR="003604DE" w:rsidRPr="003604DE">
        <w:t xml:space="preserve"> is being used in a number of areas such as manufacturing, transport, utilities, defense, facilities, operations and lately, information technology</w:t>
      </w:r>
      <w:r w:rsidR="004E3FCD">
        <w:t xml:space="preserve">. </w:t>
      </w:r>
      <w:r w:rsidR="00CF3A3E" w:rsidRPr="00CF3A3E">
        <w:t xml:space="preserve">Automation is the creation and application of technologies to produce and deliver goods and services with minimal human intervention. </w:t>
      </w:r>
      <w:r w:rsidR="000245C0">
        <w:t xml:space="preserve">We can create an automated safety light with implements safety and security </w:t>
      </w:r>
      <w:r w:rsidR="000245C0">
        <w:lastRenderedPageBreak/>
        <w:t xml:space="preserve">with less human intervention. </w:t>
      </w:r>
      <w:r w:rsidR="00CF3A3E" w:rsidRPr="00CF3A3E">
        <w:t>The implementation of automation technologies, techniques and processes improve the efficiency, reliability, and/or speed of many tasks that were previously performed by humans</w:t>
      </w:r>
      <w:r>
        <w:t xml:space="preserve">. </w:t>
      </w:r>
      <w:r w:rsidR="00654AA3">
        <w:t xml:space="preserve">The idea can’t be accomplished only with light and automation involved. In addition, Arduino sensor which is the ultrasonic sensor detects any objects with the sound it emits when bouncing it back. An ultrasonic Arduino sensor </w:t>
      </w:r>
      <w:r w:rsidR="00654AA3" w:rsidRPr="00654AA3">
        <w:t>is a sensor that can measure distance. It emits an ultrasound at 40 000 Hz (40kHz) which travels through the air and if there is an object or obstacle on its path It will bounce back to the module. Considering the travel time and the speed of the sound you can calculate the distance</w:t>
      </w:r>
      <w:r w:rsidR="00654AA3">
        <w:t>. The device works when the ultrasonic sensor deters any objects and transmits it to the</w:t>
      </w:r>
      <w:r w:rsidR="004548B3">
        <w:t xml:space="preserve"> Arduino Uno board which it will control the functions when the safety lights will trigger.</w:t>
      </w:r>
    </w:p>
    <w:p w14:paraId="16E9D95A" w14:textId="77777777" w:rsidR="004E3FCD" w:rsidRDefault="004E3FCD" w:rsidP="004E3FCD">
      <w:pPr>
        <w:pStyle w:val="Head1"/>
        <w:ind w:left="432" w:hanging="432"/>
      </w:pPr>
      <w:r>
        <w:t>REVIEW OF RELATED LITERATURE</w:t>
      </w:r>
    </w:p>
    <w:p w14:paraId="01FAA8BC" w14:textId="4E9EC2DA" w:rsidR="004E3FCD" w:rsidRDefault="00220903" w:rsidP="00735607">
      <w:pPr>
        <w:pStyle w:val="PostHeadPara"/>
        <w:ind w:firstLine="432"/>
      </w:pPr>
      <w:r>
        <w:t>There are several number</w:t>
      </w:r>
      <w:r w:rsidR="00BC5E2F">
        <w:t xml:space="preserve">s of related literature with the application of Arduino and ultrasonic sensors in implementing safety. In </w:t>
      </w:r>
      <w:r w:rsidR="00BC5E2F" w:rsidRPr="00BC5E2F">
        <w:rPr>
          <w:sz w:val="16"/>
          <w:szCs w:val="20"/>
        </w:rPr>
        <w:t>[</w:t>
      </w:r>
      <w:hyperlink w:anchor="bib1" w:history="1">
        <w:r w:rsidR="00BC5E2F" w:rsidRPr="009C6564">
          <w:rPr>
            <w:rStyle w:val="Hyperlink"/>
            <w:sz w:val="16"/>
            <w:szCs w:val="20"/>
          </w:rPr>
          <w:t>1</w:t>
        </w:r>
      </w:hyperlink>
      <w:r w:rsidR="00BC5E2F" w:rsidRPr="00BC5E2F">
        <w:rPr>
          <w:sz w:val="16"/>
          <w:szCs w:val="20"/>
        </w:rPr>
        <w:t xml:space="preserve">] </w:t>
      </w:r>
      <w:r w:rsidR="00BC5E2F">
        <w:t>a</w:t>
      </w:r>
      <w:r w:rsidR="00BC5E2F" w:rsidRPr="00BC5E2F">
        <w:t>ny system which is associated with human assistance needs to be portable, user-friendly and simple in structure. In a navigation system specially built to provide a walking assistance for visually impaired people, it is needed to map the surrounding in terms of a number of obstacles in the path of the person. In this paper, we are going to present a system which is wearable, portable and capable of detecting obstacles from surrounding. The system used ultrasonic sensors which provided a chirp signal.</w:t>
      </w:r>
    </w:p>
    <w:p w14:paraId="7069E33C" w14:textId="1A6FF2D2" w:rsidR="00F84484" w:rsidRDefault="00BC5E2F" w:rsidP="00735607">
      <w:pPr>
        <w:pStyle w:val="PostHeadPara"/>
        <w:ind w:firstLine="432"/>
      </w:pPr>
      <w:r>
        <w:t xml:space="preserve">As safety is the main concern which integrated with technology the authors in </w:t>
      </w:r>
      <w:r w:rsidRPr="00E47933">
        <w:rPr>
          <w:sz w:val="16"/>
          <w:szCs w:val="20"/>
        </w:rPr>
        <w:t>[</w:t>
      </w:r>
      <w:hyperlink w:anchor="bib2" w:history="1">
        <w:r w:rsidRPr="009C6564">
          <w:rPr>
            <w:rStyle w:val="Hyperlink"/>
            <w:sz w:val="16"/>
            <w:szCs w:val="20"/>
          </w:rPr>
          <w:t>2</w:t>
        </w:r>
      </w:hyperlink>
      <w:r w:rsidRPr="00E47933">
        <w:rPr>
          <w:sz w:val="16"/>
          <w:szCs w:val="20"/>
        </w:rPr>
        <w:t xml:space="preserve">] </w:t>
      </w:r>
      <w:r w:rsidR="00E47933" w:rsidRPr="00E47933">
        <w:t>design</w:t>
      </w:r>
      <w:r w:rsidR="00E47933">
        <w:t>ed</w:t>
      </w:r>
      <w:r w:rsidR="00E47933" w:rsidRPr="00E47933">
        <w:t xml:space="preserve"> and integrate</w:t>
      </w:r>
      <w:r w:rsidR="00E47933">
        <w:t>d</w:t>
      </w:r>
      <w:r w:rsidR="00E47933" w:rsidRPr="00E47933">
        <w:t xml:space="preserve"> Internet of Things (IoT) to an Arduino-based fire safety system that gives alert to fire-fighting facilities, authorities and building occupants to possibly prevent fire occurrences or reduce the probable damages it may cause.</w:t>
      </w:r>
      <w:r w:rsidR="00E47933">
        <w:t xml:space="preserve"> [</w:t>
      </w:r>
      <w:hyperlink w:anchor="bib2" w:history="1">
        <w:r w:rsidR="00E47933" w:rsidRPr="009C6564">
          <w:rPr>
            <w:rStyle w:val="Hyperlink"/>
          </w:rPr>
          <w:t>2</w:t>
        </w:r>
      </w:hyperlink>
      <w:r w:rsidR="00E47933">
        <w:t xml:space="preserve">] </w:t>
      </w:r>
      <w:r w:rsidR="00E47933" w:rsidRPr="00E47933">
        <w:t>When correctly maintained, operating fire safety systems are proven to be life saving devices that can get you out of a situation that would potentially turn into a tragedy.</w:t>
      </w:r>
      <w:r w:rsidR="007E6140">
        <w:t xml:space="preserve"> </w:t>
      </w:r>
      <w:r w:rsidR="00F84484">
        <w:t xml:space="preserve">Sensory will be the main data collected. The authors in </w:t>
      </w:r>
      <w:r w:rsidR="00F84484" w:rsidRPr="00AA49C5">
        <w:rPr>
          <w:sz w:val="16"/>
          <w:szCs w:val="20"/>
        </w:rPr>
        <w:t>[</w:t>
      </w:r>
      <w:hyperlink w:anchor="bib3" w:history="1">
        <w:r w:rsidR="00F84484" w:rsidRPr="009C6564">
          <w:rPr>
            <w:rStyle w:val="Hyperlink"/>
            <w:sz w:val="16"/>
            <w:szCs w:val="20"/>
          </w:rPr>
          <w:t>3</w:t>
        </w:r>
      </w:hyperlink>
      <w:r w:rsidR="00F84484" w:rsidRPr="00AA49C5">
        <w:rPr>
          <w:sz w:val="16"/>
          <w:szCs w:val="20"/>
        </w:rPr>
        <w:t xml:space="preserve">] </w:t>
      </w:r>
      <w:r w:rsidR="00F84484">
        <w:t xml:space="preserve">agreed that sensory data can be fused and integrated. On the research, sensory data will be collected from the ultrasonic sensor which detects any objects based on the sound it emits. It will </w:t>
      </w:r>
      <w:r w:rsidR="00C63490">
        <w:t>be controlled</w:t>
      </w:r>
      <w:r w:rsidR="00F84484">
        <w:t xml:space="preserve"> by </w:t>
      </w:r>
      <w:r w:rsidR="007E6140">
        <w:t>the</w:t>
      </w:r>
      <w:r w:rsidR="00F84484">
        <w:t xml:space="preserve"> Ard</w:t>
      </w:r>
      <w:r w:rsidR="00151DAC">
        <w:t>ui</w:t>
      </w:r>
      <w:r w:rsidR="00F84484">
        <w:t>no Uno micro</w:t>
      </w:r>
      <w:r w:rsidR="00151DAC">
        <w:t xml:space="preserve">controller. </w:t>
      </w:r>
    </w:p>
    <w:p w14:paraId="67E578E2" w14:textId="66401A7C" w:rsidR="00E47933" w:rsidRPr="00BC5E2F" w:rsidRDefault="007E6140" w:rsidP="009C6564">
      <w:pPr>
        <w:pStyle w:val="PostHeadPara"/>
        <w:ind w:firstLine="432"/>
      </w:pPr>
      <w:r>
        <w:t xml:space="preserve">In </w:t>
      </w:r>
      <w:r w:rsidRPr="00AA49C5">
        <w:rPr>
          <w:sz w:val="16"/>
          <w:szCs w:val="20"/>
        </w:rPr>
        <w:t>[</w:t>
      </w:r>
      <w:hyperlink w:anchor="bib4" w:history="1">
        <w:r w:rsidRPr="009C6564">
          <w:rPr>
            <w:rStyle w:val="Hyperlink"/>
            <w:sz w:val="16"/>
            <w:szCs w:val="20"/>
          </w:rPr>
          <w:t>4</w:t>
        </w:r>
      </w:hyperlink>
      <w:r w:rsidRPr="00AA49C5">
        <w:rPr>
          <w:sz w:val="16"/>
          <w:szCs w:val="20"/>
        </w:rPr>
        <w:t>],</w:t>
      </w:r>
      <w:r w:rsidRPr="00AA49C5">
        <w:t xml:space="preserve"> </w:t>
      </w:r>
      <w:r w:rsidR="00AA49C5">
        <w:t xml:space="preserve">a workshop was conducted in 2013 shows analyzing sensory data on machine learning. With this proceeding, it proved that sensory data can be also analyze and integration to different programming which supports the project. But, </w:t>
      </w:r>
      <w:r w:rsidR="00AA49C5" w:rsidRPr="00AA49C5">
        <w:rPr>
          <w:sz w:val="16"/>
          <w:szCs w:val="20"/>
        </w:rPr>
        <w:t>[</w:t>
      </w:r>
      <w:hyperlink w:anchor="bib4" w:history="1">
        <w:r w:rsidR="00AA49C5" w:rsidRPr="009C6564">
          <w:rPr>
            <w:rStyle w:val="Hyperlink"/>
            <w:sz w:val="16"/>
            <w:szCs w:val="20"/>
          </w:rPr>
          <w:t>4</w:t>
        </w:r>
      </w:hyperlink>
      <w:r w:rsidR="00AA49C5" w:rsidRPr="00AA49C5">
        <w:rPr>
          <w:sz w:val="16"/>
          <w:szCs w:val="20"/>
        </w:rPr>
        <w:t xml:space="preserve">] </w:t>
      </w:r>
      <w:r w:rsidR="00AA49C5">
        <w:t xml:space="preserve">still </w:t>
      </w:r>
      <w:r w:rsidR="00AA49C5" w:rsidRPr="00AA49C5">
        <w:t>remains a challenge for machine learning techniques to make sense of the ever-increasing "big data" streams, while sensor network deployments, leaving large footprints in bandwidth and energy consumption, still lack intelligent solutions for optimization.</w:t>
      </w:r>
    </w:p>
    <w:p w14:paraId="0827E60E" w14:textId="77777777" w:rsidR="004E3FCD" w:rsidRDefault="004E3FCD" w:rsidP="004E3FCD">
      <w:pPr>
        <w:pStyle w:val="Head1"/>
      </w:pPr>
      <w:r>
        <w:t>PROPOSED METHODOLOGY</w:t>
      </w:r>
    </w:p>
    <w:p w14:paraId="7DB14B93" w14:textId="185B659E" w:rsidR="004E3FCD" w:rsidRPr="005B1A5B" w:rsidRDefault="004E3FCD" w:rsidP="00031FDF">
      <w:pPr>
        <w:pStyle w:val="Para"/>
      </w:pPr>
      <w:r>
        <w:t xml:space="preserve">In this project, </w:t>
      </w:r>
      <w:r w:rsidR="00C63490">
        <w:t xml:space="preserve">the sensory data from the ultrasonic sensors will be collected and monitored and then sent to the Arduino Uno board which controls the LED strip lights that will be used as the safety device. </w:t>
      </w:r>
      <w:r>
        <w:t xml:space="preserve"> The code of this project </w:t>
      </w:r>
      <w:r w:rsidR="00C63490">
        <w:t>is</w:t>
      </w:r>
      <w:r>
        <w:t xml:space="preserve"> found on the </w:t>
      </w:r>
      <w:r w:rsidR="00BE5563">
        <w:t>important code</w:t>
      </w:r>
      <w:r>
        <w:t>.</w:t>
      </w:r>
    </w:p>
    <w:p w14:paraId="15AD48D9" w14:textId="77777777" w:rsidR="004E3FCD" w:rsidRDefault="004E3FCD" w:rsidP="004E3FCD">
      <w:pPr>
        <w:pStyle w:val="Head2"/>
      </w:pPr>
      <w:r>
        <w:t>Hardware Overview</w:t>
      </w:r>
    </w:p>
    <w:p w14:paraId="33D05A2A" w14:textId="57A49F28" w:rsidR="004E3FCD" w:rsidRDefault="004E3FCD" w:rsidP="00031FDF">
      <w:pPr>
        <w:pStyle w:val="Para"/>
      </w:pPr>
      <w:r w:rsidRPr="00882FA1">
        <w:rPr>
          <w:b/>
        </w:rPr>
        <w:t>ARDUINO UNO:</w:t>
      </w:r>
      <w:r>
        <w:t xml:space="preserve"> The Uno is a microcontroller board based on the ATmega328P.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w:t>
      </w:r>
      <w:r w:rsidR="007E6140">
        <w:t>n</w:t>
      </w:r>
      <w:r>
        <w:t xml:space="preserve"> AC-to-DC adapter or battery to get started.</w:t>
      </w:r>
    </w:p>
    <w:p w14:paraId="5B1FD2F9" w14:textId="77777777" w:rsidR="004E3FCD" w:rsidRDefault="004E3FCD" w:rsidP="00031FDF">
      <w:pPr>
        <w:pStyle w:val="Para"/>
      </w:pPr>
      <w:r>
        <w:t>"Uno" means one in Italian and was chosen to mark the release of Arduino Software (IDE) 1.0. The Uno board and version 1.0 of Arduino Software (IDE) were the reference versions of Arduino, now evolved to newer releases. The Uno board is the first in a series of USB Arduino boards, and the reference model for the Arduino platform; for an extensive list of current, past or outdated boards see the Arduino index of boards.</w:t>
      </w:r>
    </w:p>
    <w:p w14:paraId="2FF5738E" w14:textId="2B1DEF9D" w:rsidR="004E3FCD" w:rsidRDefault="00031FDF" w:rsidP="004F594A">
      <w:pPr>
        <w:pStyle w:val="Para"/>
      </w:pPr>
      <w:r>
        <w:rPr>
          <w:b/>
        </w:rPr>
        <w:t>ULTRASONIC SENSOR</w:t>
      </w:r>
      <w:r w:rsidR="004E3FCD" w:rsidRPr="00882FA1">
        <w:rPr>
          <w:b/>
        </w:rPr>
        <w:t xml:space="preserve">- </w:t>
      </w:r>
      <w:r>
        <w:rPr>
          <w:b/>
        </w:rPr>
        <w:t>HC - SR04</w:t>
      </w:r>
      <w:r w:rsidR="004E3FCD" w:rsidRPr="00882FA1">
        <w:rPr>
          <w:b/>
        </w:rPr>
        <w:t>:</w:t>
      </w:r>
      <w:r w:rsidR="004E3FCD">
        <w:t xml:space="preserve"> </w:t>
      </w:r>
      <w:r>
        <w:t xml:space="preserve">This is the HC-SR04 ultrasonic distance sensor. This economical sensor provides 2cm to 400cm of non-contact measurement functionality with a ranging accuracy that can reach up to </w:t>
      </w:r>
      <w:r>
        <w:lastRenderedPageBreak/>
        <w:t xml:space="preserve">3mm. Each HC-SR04 module includes an ultrasonic transmitter, a receiver and a control </w:t>
      </w:r>
      <w:r w:rsidR="00C87036">
        <w:t>circuit. There</w:t>
      </w:r>
      <w:r>
        <w:t xml:space="preserve"> are only four pins that you need to worry about on the HC-SR04: VCC (Power), Trig (Trigger), Echo (Receive), and GND (Ground). You will find this sensor very easy to set up and use for your next range-finding </w:t>
      </w:r>
      <w:r w:rsidR="00C87036">
        <w:t>project! This</w:t>
      </w:r>
      <w:r>
        <w:t xml:space="preserve"> sensor has additional control circuitry that can prevent inconsistent "bouncy" data depending on the application.</w:t>
      </w:r>
    </w:p>
    <w:p w14:paraId="765EE713" w14:textId="77777777" w:rsidR="004E3FCD" w:rsidRDefault="004E3FCD" w:rsidP="004E3FCD">
      <w:pPr>
        <w:pStyle w:val="TableCaption"/>
      </w:pPr>
      <w:bookmarkStart w:id="0" w:name="tb1"/>
      <w:r w:rsidRPr="00F4452E">
        <w:rPr>
          <w:rStyle w:val="Label"/>
          <w:color w:val="0000FF"/>
        </w:rPr>
        <w:t>Table 1:</w:t>
      </w:r>
      <w:bookmarkEnd w:id="0"/>
      <w:r>
        <w:t xml:space="preserve"> Lists of Components used in the study</w:t>
      </w:r>
    </w:p>
    <w:tbl>
      <w:tblPr>
        <w:tblStyle w:val="TableGrid"/>
        <w:tblW w:w="0" w:type="auto"/>
        <w:jc w:val="center"/>
        <w:tblLook w:val="04A0" w:firstRow="1" w:lastRow="0" w:firstColumn="1" w:lastColumn="0" w:noHBand="0" w:noVBand="1"/>
        <w:tblCaption w:val="Components used in the study"/>
        <w:tblDescription w:val="Components used are Ultrasonic sensor HC-SR04, Arduino Uno, LED, Resistor with 1k ohms, breadboard and jumper wires"/>
      </w:tblPr>
      <w:tblGrid>
        <w:gridCol w:w="3390"/>
        <w:gridCol w:w="3630"/>
      </w:tblGrid>
      <w:tr w:rsidR="004E3FCD" w14:paraId="3E164A14" w14:textId="77777777" w:rsidTr="00E779F7">
        <w:trPr>
          <w:jc w:val="center"/>
        </w:trPr>
        <w:tc>
          <w:tcPr>
            <w:tcW w:w="3390" w:type="dxa"/>
          </w:tcPr>
          <w:p w14:paraId="31D3B199" w14:textId="56D73569" w:rsidR="004E3FCD" w:rsidRDefault="00031FDF" w:rsidP="00031FDF">
            <w:pPr>
              <w:pStyle w:val="TableCell"/>
            </w:pPr>
            <w:r>
              <w:t>ULTRASONIC</w:t>
            </w:r>
            <w:r w:rsidR="006E76C7">
              <w:t xml:space="preserve"> SENSOR</w:t>
            </w:r>
            <w:r>
              <w:t xml:space="preserve"> HC-SR04</w:t>
            </w:r>
            <w:r w:rsidR="00C21DAE">
              <w:t xml:space="preserve"> </w:t>
            </w:r>
          </w:p>
        </w:tc>
        <w:tc>
          <w:tcPr>
            <w:tcW w:w="3630" w:type="dxa"/>
          </w:tcPr>
          <w:p w14:paraId="2151116D" w14:textId="54EB8C36" w:rsidR="004E3FCD" w:rsidRDefault="00ED7B99" w:rsidP="00031FDF">
            <w:pPr>
              <w:pStyle w:val="TableCell"/>
            </w:pPr>
            <w:r>
              <w:t>Breadboard</w:t>
            </w:r>
          </w:p>
        </w:tc>
      </w:tr>
      <w:tr w:rsidR="004E3FCD" w14:paraId="4D1BC81C" w14:textId="77777777" w:rsidTr="00E779F7">
        <w:trPr>
          <w:jc w:val="center"/>
        </w:trPr>
        <w:tc>
          <w:tcPr>
            <w:tcW w:w="3390" w:type="dxa"/>
          </w:tcPr>
          <w:p w14:paraId="7824C60B" w14:textId="13B99BA5" w:rsidR="004E3FCD" w:rsidRDefault="004E3FCD" w:rsidP="00031FDF">
            <w:pPr>
              <w:pStyle w:val="TableCell"/>
            </w:pPr>
            <w:r>
              <w:t>Arduino UNO</w:t>
            </w:r>
            <w:r w:rsidR="006E76C7">
              <w:t xml:space="preserve"> R3</w:t>
            </w:r>
          </w:p>
        </w:tc>
        <w:tc>
          <w:tcPr>
            <w:tcW w:w="3630" w:type="dxa"/>
          </w:tcPr>
          <w:p w14:paraId="35CE799A" w14:textId="20721DBD" w:rsidR="004E3FCD" w:rsidRDefault="004E3FCD" w:rsidP="00031FDF">
            <w:pPr>
              <w:pStyle w:val="TableCell"/>
            </w:pPr>
          </w:p>
        </w:tc>
      </w:tr>
      <w:tr w:rsidR="004E3FCD" w14:paraId="62712957" w14:textId="77777777" w:rsidTr="00E779F7">
        <w:trPr>
          <w:jc w:val="center"/>
        </w:trPr>
        <w:tc>
          <w:tcPr>
            <w:tcW w:w="3390" w:type="dxa"/>
          </w:tcPr>
          <w:p w14:paraId="3DD8B8BB" w14:textId="2B65A34C" w:rsidR="004E3FCD" w:rsidRDefault="004E3FCD" w:rsidP="00C14113">
            <w:pPr>
              <w:pStyle w:val="TableCell"/>
              <w:tabs>
                <w:tab w:val="right" w:pos="3174"/>
              </w:tabs>
            </w:pPr>
            <w:r>
              <w:t>LED</w:t>
            </w:r>
            <w:r w:rsidR="00C14113">
              <w:tab/>
            </w:r>
          </w:p>
        </w:tc>
        <w:tc>
          <w:tcPr>
            <w:tcW w:w="3630" w:type="dxa"/>
          </w:tcPr>
          <w:p w14:paraId="3E33C09D" w14:textId="24864100" w:rsidR="004E3FCD" w:rsidRDefault="004E3FCD" w:rsidP="00031FDF">
            <w:pPr>
              <w:pStyle w:val="TableCell"/>
            </w:pPr>
          </w:p>
        </w:tc>
      </w:tr>
      <w:tr w:rsidR="004E3FCD" w14:paraId="316146E4" w14:textId="77777777" w:rsidTr="00E779F7">
        <w:trPr>
          <w:jc w:val="center"/>
        </w:trPr>
        <w:tc>
          <w:tcPr>
            <w:tcW w:w="3390" w:type="dxa"/>
          </w:tcPr>
          <w:p w14:paraId="2A4BD46F" w14:textId="1D163DC3" w:rsidR="004E3FCD" w:rsidRDefault="006E76C7" w:rsidP="00031FDF">
            <w:pPr>
              <w:pStyle w:val="TableCell"/>
            </w:pPr>
            <w:r>
              <w:t>Resistor (1k ohms)</w:t>
            </w:r>
          </w:p>
        </w:tc>
        <w:tc>
          <w:tcPr>
            <w:tcW w:w="3630" w:type="dxa"/>
          </w:tcPr>
          <w:p w14:paraId="3A217A65" w14:textId="601415A5" w:rsidR="004E3FCD" w:rsidRDefault="004E3FCD" w:rsidP="00031FDF">
            <w:pPr>
              <w:pStyle w:val="TableCell"/>
            </w:pPr>
          </w:p>
        </w:tc>
      </w:tr>
      <w:tr w:rsidR="004E3FCD" w14:paraId="1C1E0FA7" w14:textId="77777777" w:rsidTr="00E779F7">
        <w:trPr>
          <w:jc w:val="center"/>
        </w:trPr>
        <w:tc>
          <w:tcPr>
            <w:tcW w:w="3390" w:type="dxa"/>
          </w:tcPr>
          <w:p w14:paraId="7BE95644" w14:textId="77777777" w:rsidR="004E3FCD" w:rsidRDefault="004E3FCD" w:rsidP="00031FDF">
            <w:pPr>
              <w:pStyle w:val="TableCell"/>
            </w:pPr>
            <w:r>
              <w:t>Jumper Wires</w:t>
            </w:r>
          </w:p>
        </w:tc>
        <w:tc>
          <w:tcPr>
            <w:tcW w:w="3630" w:type="dxa"/>
          </w:tcPr>
          <w:p w14:paraId="419F6CCF" w14:textId="79D8694D" w:rsidR="004E3FCD" w:rsidRDefault="004E3FCD" w:rsidP="00031FDF">
            <w:pPr>
              <w:pStyle w:val="TableCell"/>
            </w:pPr>
          </w:p>
        </w:tc>
      </w:tr>
    </w:tbl>
    <w:p w14:paraId="484B33F6" w14:textId="77777777" w:rsidR="004E3FCD" w:rsidRPr="00E37969" w:rsidRDefault="004E3FCD" w:rsidP="00E37969"/>
    <w:p w14:paraId="33D1F3FA" w14:textId="5080378D" w:rsidR="004E3FCD" w:rsidRDefault="004E3FCD" w:rsidP="00073B48">
      <w:pPr>
        <w:pStyle w:val="Head2"/>
      </w:pPr>
      <w:r>
        <w:t>Components used</w:t>
      </w:r>
    </w:p>
    <w:p w14:paraId="24BC46C5" w14:textId="3CBA5E12" w:rsidR="0012714B" w:rsidRPr="0012714B" w:rsidRDefault="004E3FCD" w:rsidP="00514778">
      <w:pPr>
        <w:pStyle w:val="Para"/>
      </w:pPr>
      <w:r w:rsidRPr="00E240BA">
        <w:t xml:space="preserve">The </w:t>
      </w:r>
      <w:hyperlink w:anchor="tb1" w:history="1">
        <w:r w:rsidR="009C6564" w:rsidRPr="00E240BA">
          <w:rPr>
            <w:rStyle w:val="Hyperlink"/>
          </w:rPr>
          <w:t>Table 1</w:t>
        </w:r>
      </w:hyperlink>
      <w:r w:rsidRPr="00E240BA">
        <w:t xml:space="preserve"> consists of the various components that will be used in making this project. One of the main components would be the Arduino UNO microcontroller, </w:t>
      </w:r>
      <w:r w:rsidR="00096948" w:rsidRPr="00E240BA">
        <w:t>Ultrasonic Sensor HC-SR04</w:t>
      </w:r>
      <w:r w:rsidRPr="00E240BA">
        <w:t xml:space="preserve">, and the LCD. These components will serve as the core of the project. The other components are the </w:t>
      </w:r>
      <w:r w:rsidR="007927D7" w:rsidRPr="00E240BA">
        <w:t>breadboard</w:t>
      </w:r>
      <w:r w:rsidRPr="00E240BA">
        <w:t>, jumper wires, LED, connection pins, and resistors</w:t>
      </w:r>
      <w:r w:rsidR="0012714B">
        <w:t>.</w:t>
      </w:r>
    </w:p>
    <w:p w14:paraId="6F2A9B7B" w14:textId="2C927B0B" w:rsidR="004E3FCD" w:rsidRDefault="0079148C" w:rsidP="004E3FCD">
      <w:pPr>
        <w:pStyle w:val="Image"/>
        <w:jc w:val="center"/>
      </w:pPr>
      <w:r>
        <w:rPr>
          <w:noProof/>
        </w:rPr>
        <w:drawing>
          <wp:inline distT="0" distB="0" distL="0" distR="0" wp14:anchorId="0A870F98" wp14:editId="493EE8B8">
            <wp:extent cx="5562600" cy="2720975"/>
            <wp:effectExtent l="0" t="0" r="0" b="3175"/>
            <wp:docPr id="8" name="Picture 8" descr="Circuit diagram of an arduino uno connected to an ultrasonic sensor. Connected through a breadboard with a resistor, LED, and jumper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ircuit diagram of an arduino uno connected to an ultrasonic sensor. Connected through a breadboard with a resistor, LED, and jumper wir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2600" cy="2720975"/>
                    </a:xfrm>
                    <a:prstGeom prst="rect">
                      <a:avLst/>
                    </a:prstGeom>
                  </pic:spPr>
                </pic:pic>
              </a:graphicData>
            </a:graphic>
          </wp:inline>
        </w:drawing>
      </w:r>
    </w:p>
    <w:p w14:paraId="509BB4BE" w14:textId="14DEDD47" w:rsidR="004E3FCD" w:rsidRPr="002C69CE" w:rsidRDefault="004E3FCD" w:rsidP="004E3FCD">
      <w:pPr>
        <w:pStyle w:val="FigureCaption"/>
      </w:pPr>
      <w:bookmarkStart w:id="1" w:name="fig1"/>
      <w:r w:rsidRPr="00F4452E">
        <w:rPr>
          <w:rStyle w:val="Label"/>
          <w:color w:val="0000FF"/>
        </w:rPr>
        <w:t>Figure 1:</w:t>
      </w:r>
      <w:bookmarkEnd w:id="1"/>
      <w:r>
        <w:t xml:space="preserve"> Circuit Diagram of the </w:t>
      </w:r>
      <w:r w:rsidR="006278E6">
        <w:t>U</w:t>
      </w:r>
      <w:r w:rsidR="00AE1C53">
        <w:t>ltrasonic Sensor</w:t>
      </w:r>
      <w:r>
        <w:t xml:space="preserve"> with Arduino UNO</w:t>
      </w:r>
    </w:p>
    <w:p w14:paraId="0071CEFE" w14:textId="1B48C0D0" w:rsidR="004E3FCD" w:rsidRDefault="004E3FCD" w:rsidP="004E3FCD">
      <w:pPr>
        <w:pStyle w:val="Head2"/>
      </w:pPr>
      <w:r>
        <w:t xml:space="preserve">Circuit Diagram of the </w:t>
      </w:r>
      <w:r w:rsidR="00AE1C53">
        <w:t>Ultrasonic Sensor</w:t>
      </w:r>
      <w:r>
        <w:t xml:space="preserve"> with Arduino UNO</w:t>
      </w:r>
    </w:p>
    <w:p w14:paraId="17E5A517" w14:textId="453BFBE5" w:rsidR="004E3FCD" w:rsidRDefault="004E3FCD" w:rsidP="001133DA">
      <w:pPr>
        <w:pStyle w:val="PostHeadPara"/>
      </w:pPr>
      <w:r w:rsidRPr="00882FA1">
        <w:t>To start with</w:t>
      </w:r>
      <w:r>
        <w:t xml:space="preserve"> the connection found on </w:t>
      </w:r>
      <w:hyperlink w:anchor="fig1" w:history="1">
        <w:r w:rsidR="009C6564" w:rsidRPr="009C6564">
          <w:rPr>
            <w:rStyle w:val="Hyperlink"/>
          </w:rPr>
          <w:t>Figure 1</w:t>
        </w:r>
      </w:hyperlink>
      <w:r w:rsidRPr="00882FA1">
        <w:t xml:space="preserve">, </w:t>
      </w:r>
      <w:r w:rsidR="005D043C">
        <w:t xml:space="preserve">connect Arduino ground to Ultrasonic Sensor HC-SR04 ground. Connect Arduino second ground to first resistor end. Connect Arduino +5v to Ultrasonic Sensor HC-SR04 VCC. Connect Arduino pin 13 to Ultrasonic Sensor HC-SR04 trigger. Connect Arduino pin 12 to Ultrasonic Sensor HC-SR04 echo. </w:t>
      </w:r>
      <w:r w:rsidR="00B34D29">
        <w:t xml:space="preserve">Connect Arduino pin 11 to LED cathode. Lastly, connect LED anode to second end of resistor and </w:t>
      </w:r>
      <w:r w:rsidR="00B34D29">
        <w:lastRenderedPageBreak/>
        <w:t xml:space="preserve">cathode to Arduino pin 11. </w:t>
      </w:r>
      <w:r w:rsidR="001F12D2">
        <w:t xml:space="preserve"> </w:t>
      </w:r>
      <w:hyperlink w:anchor="fig1" w:history="1">
        <w:bookmarkStart w:id="2" w:name="tablewithnocheck"/>
        <w:r w:rsidR="001F12D2" w:rsidRPr="001F12D2">
          <w:rPr>
            <w:rStyle w:val="Hyperlink"/>
          </w:rPr>
          <w:t>Figure 1</w:t>
        </w:r>
        <w:bookmarkEnd w:id="2"/>
      </w:hyperlink>
      <w:r w:rsidR="001F12D2">
        <w:t xml:space="preserve">, is the representation of what the researcher can achieve but limited to the simulator’s capacity. </w:t>
      </w:r>
    </w:p>
    <w:p w14:paraId="5FFB31BB" w14:textId="77777777" w:rsidR="004E3FCD" w:rsidRDefault="004E3FCD" w:rsidP="004E3FCD">
      <w:pPr>
        <w:pStyle w:val="Head2"/>
      </w:pPr>
      <w:r>
        <w:t>Important Code</w:t>
      </w:r>
    </w:p>
    <w:p w14:paraId="42AFAC9F" w14:textId="698FC983" w:rsidR="004E3FCD" w:rsidRDefault="00BE5563" w:rsidP="004E3FCD">
      <w:pPr>
        <w:pStyle w:val="AlgorithmCaption"/>
      </w:pPr>
      <w:r>
        <w:t>Ultrasonic Sensor with Arduino and LCD</w:t>
      </w:r>
    </w:p>
    <w:p w14:paraId="00DDE260" w14:textId="77777777" w:rsidR="0079148C" w:rsidRDefault="0079148C" w:rsidP="0079148C">
      <w:pPr>
        <w:pStyle w:val="Algorithm"/>
      </w:pPr>
      <w:r>
        <w:t>#define trigPin 13</w:t>
      </w:r>
    </w:p>
    <w:p w14:paraId="5B423871" w14:textId="77777777" w:rsidR="0079148C" w:rsidRDefault="0079148C" w:rsidP="0079148C">
      <w:pPr>
        <w:pStyle w:val="Algorithm"/>
      </w:pPr>
      <w:r>
        <w:t>#define echoPin 12</w:t>
      </w:r>
    </w:p>
    <w:p w14:paraId="167C3067" w14:textId="77777777" w:rsidR="0079148C" w:rsidRDefault="0079148C" w:rsidP="0079148C">
      <w:pPr>
        <w:pStyle w:val="Algorithm"/>
      </w:pPr>
      <w:r>
        <w:t>#define led 11</w:t>
      </w:r>
    </w:p>
    <w:p w14:paraId="3559AD32" w14:textId="77777777" w:rsidR="0079148C" w:rsidRDefault="0079148C" w:rsidP="0079148C">
      <w:pPr>
        <w:pStyle w:val="Algorithm"/>
      </w:pPr>
      <w:r>
        <w:t>void setup()</w:t>
      </w:r>
    </w:p>
    <w:p w14:paraId="4C561F78" w14:textId="77777777" w:rsidR="0079148C" w:rsidRDefault="0079148C" w:rsidP="0079148C">
      <w:pPr>
        <w:pStyle w:val="Algorithm"/>
      </w:pPr>
      <w:r>
        <w:t>{</w:t>
      </w:r>
    </w:p>
    <w:p w14:paraId="1F02234D" w14:textId="77777777" w:rsidR="0079148C" w:rsidRDefault="0079148C" w:rsidP="0079148C">
      <w:pPr>
        <w:pStyle w:val="Algorithm"/>
      </w:pPr>
      <w:r>
        <w:tab/>
        <w:t>Serial.begin (9600);</w:t>
      </w:r>
    </w:p>
    <w:p w14:paraId="3010F93F" w14:textId="77777777" w:rsidR="0079148C" w:rsidRDefault="0079148C" w:rsidP="0079148C">
      <w:pPr>
        <w:pStyle w:val="Algorithm"/>
      </w:pPr>
      <w:r>
        <w:tab/>
        <w:t>pinMode(trigPin, OUTPUT);</w:t>
      </w:r>
    </w:p>
    <w:p w14:paraId="1636A92D" w14:textId="77777777" w:rsidR="0079148C" w:rsidRDefault="0079148C" w:rsidP="0079148C">
      <w:pPr>
        <w:pStyle w:val="Algorithm"/>
      </w:pPr>
      <w:r>
        <w:tab/>
        <w:t>pinMode(echoPin, INPUT);</w:t>
      </w:r>
    </w:p>
    <w:p w14:paraId="4A04DB2B" w14:textId="77777777" w:rsidR="0079148C" w:rsidRDefault="0079148C" w:rsidP="0079148C">
      <w:pPr>
        <w:pStyle w:val="Algorithm"/>
      </w:pPr>
      <w:r>
        <w:tab/>
        <w:t>pinMode(led, OUTPUT);</w:t>
      </w:r>
    </w:p>
    <w:p w14:paraId="3758E6D3" w14:textId="77777777" w:rsidR="0079148C" w:rsidRDefault="0079148C" w:rsidP="0079148C">
      <w:pPr>
        <w:pStyle w:val="Algorithm"/>
      </w:pPr>
      <w:r>
        <w:t>}</w:t>
      </w:r>
    </w:p>
    <w:p w14:paraId="689BFD33" w14:textId="77777777" w:rsidR="0079148C" w:rsidRPr="00E37969" w:rsidRDefault="0079148C" w:rsidP="00E37969"/>
    <w:p w14:paraId="434D717B" w14:textId="77777777" w:rsidR="0079148C" w:rsidRDefault="0079148C" w:rsidP="0079148C">
      <w:pPr>
        <w:pStyle w:val="Algorithm"/>
      </w:pPr>
      <w:r>
        <w:t>void loop()</w:t>
      </w:r>
    </w:p>
    <w:p w14:paraId="0D07615D" w14:textId="77777777" w:rsidR="0079148C" w:rsidRPr="006D3F61" w:rsidRDefault="0079148C" w:rsidP="006D3F61"/>
    <w:p w14:paraId="6F2EF2EA" w14:textId="77777777" w:rsidR="0079148C" w:rsidRDefault="0079148C" w:rsidP="0079148C">
      <w:pPr>
        <w:pStyle w:val="Algorithm"/>
      </w:pPr>
      <w:r>
        <w:t xml:space="preserve">{ </w:t>
      </w:r>
    </w:p>
    <w:p w14:paraId="7729FBCE" w14:textId="77777777" w:rsidR="0079148C" w:rsidRDefault="0079148C" w:rsidP="0079148C">
      <w:pPr>
        <w:pStyle w:val="Algorithm"/>
      </w:pPr>
      <w:r>
        <w:tab/>
        <w:t>long duration, distance;</w:t>
      </w:r>
    </w:p>
    <w:p w14:paraId="20AE1755" w14:textId="77777777" w:rsidR="0079148C" w:rsidRPr="006D3F61" w:rsidRDefault="0079148C" w:rsidP="006D3F61"/>
    <w:p w14:paraId="51C1D758" w14:textId="77777777" w:rsidR="0079148C" w:rsidRDefault="0079148C" w:rsidP="0079148C">
      <w:pPr>
        <w:pStyle w:val="Algorithm"/>
      </w:pPr>
      <w:r>
        <w:tab/>
        <w:t>digitalWrite(trigPin, LOW);</w:t>
      </w:r>
    </w:p>
    <w:p w14:paraId="146F1F0B" w14:textId="77777777" w:rsidR="0079148C" w:rsidRPr="006D3F61" w:rsidRDefault="0079148C" w:rsidP="006D3F61"/>
    <w:p w14:paraId="060694D5" w14:textId="77777777" w:rsidR="0079148C" w:rsidRDefault="0079148C" w:rsidP="0079148C">
      <w:pPr>
        <w:pStyle w:val="Algorithm"/>
      </w:pPr>
      <w:r>
        <w:tab/>
        <w:t>delayMicroseconds(2);</w:t>
      </w:r>
    </w:p>
    <w:p w14:paraId="45886CD2" w14:textId="77777777" w:rsidR="0079148C" w:rsidRPr="006D3F61" w:rsidRDefault="0079148C" w:rsidP="006D3F61"/>
    <w:p w14:paraId="1DC38C08" w14:textId="77777777" w:rsidR="0079148C" w:rsidRDefault="0079148C" w:rsidP="0079148C">
      <w:pPr>
        <w:pStyle w:val="Algorithm"/>
      </w:pPr>
      <w:r>
        <w:tab/>
        <w:t>digitalWrite(trigPin, HIGH);</w:t>
      </w:r>
    </w:p>
    <w:p w14:paraId="71DFDD47" w14:textId="77777777" w:rsidR="0079148C" w:rsidRPr="006D3F61" w:rsidRDefault="0079148C" w:rsidP="006D3F61"/>
    <w:p w14:paraId="3438ECD9" w14:textId="77777777" w:rsidR="0079148C" w:rsidRDefault="0079148C" w:rsidP="0079148C">
      <w:pPr>
        <w:pStyle w:val="Algorithm"/>
      </w:pPr>
      <w:r>
        <w:tab/>
        <w:t>delayMicroseconds(10);</w:t>
      </w:r>
    </w:p>
    <w:p w14:paraId="06E304A5" w14:textId="77777777" w:rsidR="0079148C" w:rsidRPr="006D3F61" w:rsidRDefault="0079148C" w:rsidP="006D3F61"/>
    <w:p w14:paraId="4E35F02D" w14:textId="77777777" w:rsidR="0079148C" w:rsidRDefault="0079148C" w:rsidP="0079148C">
      <w:pPr>
        <w:pStyle w:val="Algorithm"/>
      </w:pPr>
      <w:r>
        <w:tab/>
        <w:t>digitalWrite(trigPin, LOW);</w:t>
      </w:r>
    </w:p>
    <w:p w14:paraId="064BDE12" w14:textId="77777777" w:rsidR="0079148C" w:rsidRPr="006D3F61" w:rsidRDefault="0079148C" w:rsidP="006D3F61"/>
    <w:p w14:paraId="27930559" w14:textId="77777777" w:rsidR="0079148C" w:rsidRDefault="0079148C" w:rsidP="0079148C">
      <w:pPr>
        <w:pStyle w:val="Algorithm"/>
      </w:pPr>
      <w:r>
        <w:tab/>
        <w:t>duration = pulseIn(echoPin, HIGH);</w:t>
      </w:r>
    </w:p>
    <w:p w14:paraId="4E40F2A2" w14:textId="77777777" w:rsidR="0079148C" w:rsidRPr="006D3F61" w:rsidRDefault="0079148C" w:rsidP="006D3F61"/>
    <w:p w14:paraId="2CA91FBF" w14:textId="77777777" w:rsidR="0079148C" w:rsidRDefault="0079148C" w:rsidP="0079148C">
      <w:pPr>
        <w:pStyle w:val="Algorithm"/>
      </w:pPr>
      <w:r>
        <w:tab/>
        <w:t>distance = (duration/2) / 29.1;</w:t>
      </w:r>
    </w:p>
    <w:p w14:paraId="6F33B5A1" w14:textId="77777777" w:rsidR="0079148C" w:rsidRPr="006D3F61" w:rsidRDefault="0079148C" w:rsidP="006D3F61"/>
    <w:p w14:paraId="2DCBDA20" w14:textId="77777777" w:rsidR="0079148C" w:rsidRDefault="0079148C" w:rsidP="0079148C">
      <w:pPr>
        <w:pStyle w:val="Algorithm"/>
      </w:pPr>
      <w:r>
        <w:tab/>
        <w:t>if (distance &lt; 10)</w:t>
      </w:r>
    </w:p>
    <w:p w14:paraId="007BC230" w14:textId="77777777" w:rsidR="0079148C" w:rsidRPr="006D3F61" w:rsidRDefault="0079148C" w:rsidP="006D3F61"/>
    <w:p w14:paraId="26D566A2" w14:textId="77777777" w:rsidR="0079148C" w:rsidRDefault="0079148C" w:rsidP="0079148C">
      <w:pPr>
        <w:pStyle w:val="Algorithm"/>
      </w:pPr>
      <w:r>
        <w:t xml:space="preserve">{ </w:t>
      </w:r>
      <w:r>
        <w:tab/>
        <w:t>digitalWrite(led,HIGH);</w:t>
      </w:r>
    </w:p>
    <w:p w14:paraId="63CF1B5C" w14:textId="77777777" w:rsidR="0079148C" w:rsidRPr="006D3F61" w:rsidRDefault="0079148C" w:rsidP="006D3F61"/>
    <w:p w14:paraId="1B597AD8" w14:textId="77777777" w:rsidR="0079148C" w:rsidRDefault="0079148C" w:rsidP="0079148C">
      <w:pPr>
        <w:pStyle w:val="Algorithm"/>
      </w:pPr>
      <w:r>
        <w:t>}</w:t>
      </w:r>
    </w:p>
    <w:p w14:paraId="52CA672A" w14:textId="77777777" w:rsidR="0079148C" w:rsidRPr="006D3F61" w:rsidRDefault="0079148C" w:rsidP="006D3F61"/>
    <w:p w14:paraId="39E4A707" w14:textId="77777777" w:rsidR="0079148C" w:rsidRDefault="0079148C" w:rsidP="0079148C">
      <w:pPr>
        <w:pStyle w:val="Algorithm"/>
      </w:pPr>
      <w:r>
        <w:t>else {</w:t>
      </w:r>
    </w:p>
    <w:p w14:paraId="13E8792F" w14:textId="77777777" w:rsidR="0079148C" w:rsidRPr="006D3F61" w:rsidRDefault="0079148C" w:rsidP="006D3F61"/>
    <w:p w14:paraId="587DB80B" w14:textId="77777777" w:rsidR="0079148C" w:rsidRDefault="0079148C" w:rsidP="0079148C">
      <w:pPr>
        <w:pStyle w:val="Algorithm"/>
      </w:pPr>
      <w:r>
        <w:tab/>
        <w:t>digitalWrite(led,LOW);</w:t>
      </w:r>
    </w:p>
    <w:p w14:paraId="6A0A7222" w14:textId="77777777" w:rsidR="0079148C" w:rsidRPr="006D3F61" w:rsidRDefault="0079148C" w:rsidP="006D3F61"/>
    <w:p w14:paraId="2DC97106" w14:textId="77777777" w:rsidR="0079148C" w:rsidRDefault="0079148C" w:rsidP="0079148C">
      <w:pPr>
        <w:pStyle w:val="Algorithm"/>
      </w:pPr>
      <w:r>
        <w:t>}</w:t>
      </w:r>
    </w:p>
    <w:p w14:paraId="2401B186" w14:textId="77777777" w:rsidR="0079148C" w:rsidRPr="006D3F61" w:rsidRDefault="0079148C" w:rsidP="006D3F61"/>
    <w:p w14:paraId="700419F3" w14:textId="77777777" w:rsidR="0079148C" w:rsidRDefault="0079148C" w:rsidP="0079148C">
      <w:pPr>
        <w:pStyle w:val="Algorithm"/>
      </w:pPr>
      <w:r>
        <w:tab/>
        <w:t>Serial.print(distance);</w:t>
      </w:r>
    </w:p>
    <w:p w14:paraId="686468ED" w14:textId="77777777" w:rsidR="0079148C" w:rsidRPr="006D3F61" w:rsidRDefault="0079148C" w:rsidP="006D3F61"/>
    <w:p w14:paraId="6F1A2A6E" w14:textId="77777777" w:rsidR="0079148C" w:rsidRDefault="0079148C" w:rsidP="0079148C">
      <w:pPr>
        <w:pStyle w:val="Algorithm"/>
      </w:pPr>
      <w:r>
        <w:tab/>
        <w:t>Serial.println(" cm");</w:t>
      </w:r>
    </w:p>
    <w:p w14:paraId="59DAB219" w14:textId="77777777" w:rsidR="0079148C" w:rsidRPr="006D3F61" w:rsidRDefault="0079148C" w:rsidP="006D3F61"/>
    <w:p w14:paraId="35EF57E7" w14:textId="77777777" w:rsidR="0079148C" w:rsidRDefault="0079148C" w:rsidP="0079148C">
      <w:pPr>
        <w:pStyle w:val="Algorithm"/>
      </w:pPr>
      <w:r>
        <w:tab/>
        <w:t>delay(500);</w:t>
      </w:r>
    </w:p>
    <w:p w14:paraId="3A0C0532" w14:textId="77777777" w:rsidR="0079148C" w:rsidRPr="006D3F61" w:rsidRDefault="0079148C" w:rsidP="006D3F61"/>
    <w:p w14:paraId="0D5267B6" w14:textId="7A30258E" w:rsidR="006278E6" w:rsidRDefault="0079148C" w:rsidP="0079148C">
      <w:pPr>
        <w:pStyle w:val="Algorithm"/>
      </w:pPr>
      <w:r>
        <w:t>}</w:t>
      </w:r>
    </w:p>
    <w:p w14:paraId="200AB4B9" w14:textId="77777777" w:rsidR="006278E6" w:rsidRPr="006D3F61" w:rsidRDefault="006278E6" w:rsidP="006D3F61"/>
    <w:p w14:paraId="656800F9" w14:textId="61FA34EF" w:rsidR="00E779F7" w:rsidRPr="004E02EF" w:rsidRDefault="004E3FCD" w:rsidP="004E02EF">
      <w:pPr>
        <w:pStyle w:val="ReferenceHead"/>
      </w:pPr>
      <w:r w:rsidRPr="004E02EF">
        <w:t>REFERENCES</w:t>
      </w:r>
    </w:p>
    <w:p w14:paraId="0683FB31" w14:textId="355DDFF4" w:rsidR="00220903" w:rsidRDefault="009C6564" w:rsidP="009C6564">
      <w:pPr>
        <w:pStyle w:val="Bibentry"/>
      </w:pPr>
      <w:bookmarkStart w:id="3" w:name="bib1"/>
      <w:bookmarkEnd w:id="3"/>
      <w:r>
        <w:t>&lt;bib id="bib1"&gt;&lt;number&gt;[1]&lt;/number&gt;</w:t>
      </w:r>
      <w:r w:rsidR="00BF0DE5" w:rsidRPr="00BF0DE5">
        <w:t xml:space="preserve">Ashish Patankar and Tooraj Nikoubin. 2016. Wearable System for Obstacle Detection and Human Assistance Using Ultrasonic Sensor Array. In Proceedings of the 7th International Conference on Computing Communication and Networking Technologies (ICCCNT '16). Association for Computing Machinery, New York, NY, USA, Article 14, 1–6. </w:t>
      </w:r>
      <w:hyperlink r:id="rId11" w:history="1">
        <w:r w:rsidR="00220903" w:rsidRPr="009C6564">
          <w:rPr>
            <w:rStyle w:val="Hyperlink"/>
            <w:u w:val="none"/>
          </w:rPr>
          <w:t>https://doi.org/10.1145/2967878.2967893</w:t>
        </w:r>
      </w:hyperlink>
      <w:r>
        <w:rPr>
          <w:rStyle w:val="Hyperlink"/>
          <w:u w:val="none"/>
        </w:rPr>
        <w:t>&lt;/bib&gt;</w:t>
      </w:r>
    </w:p>
    <w:p w14:paraId="74475420" w14:textId="5DF2B9E4" w:rsidR="00BF0DE5" w:rsidRDefault="009C6564" w:rsidP="009C6564">
      <w:pPr>
        <w:pStyle w:val="Bibentry"/>
      </w:pPr>
      <w:bookmarkStart w:id="4" w:name="bib2"/>
      <w:bookmarkEnd w:id="4"/>
      <w:r>
        <w:t>&lt;bib id="bib2"&gt;&lt;number&gt;[2]&lt;/number&gt;</w:t>
      </w:r>
      <w:r w:rsidR="00220903" w:rsidRPr="00220903">
        <w:t xml:space="preserve">Fernandino S. Perilla, George R. Villanueva, Napoleon M. Cacanindin, and Thelma D. Palaoag. 2018. Fire Safety and Alert System Using Arduino Sensors with IoT Integration. In Proceedings of the 2018 7th International Conference on Software and Computer Applications (ICSCA 2018). Association for Computing Machinery, New York, NY, USA, 199–203. </w:t>
      </w:r>
      <w:hyperlink r:id="rId12" w:history="1">
        <w:r w:rsidR="00220903" w:rsidRPr="009C6564">
          <w:rPr>
            <w:rStyle w:val="Hyperlink"/>
            <w:u w:val="none"/>
          </w:rPr>
          <w:t>https://doi.org/10.1145/3185089.3185121</w:t>
        </w:r>
      </w:hyperlink>
      <w:r>
        <w:rPr>
          <w:rStyle w:val="Hyperlink"/>
          <w:u w:val="none"/>
        </w:rPr>
        <w:t>&lt;/bib&gt;</w:t>
      </w:r>
    </w:p>
    <w:p w14:paraId="6217DA88" w14:textId="58A1E0A1" w:rsidR="00E47933" w:rsidRPr="00E47933" w:rsidRDefault="009C6564" w:rsidP="009C6564">
      <w:pPr>
        <w:pStyle w:val="Bibentry"/>
      </w:pPr>
      <w:bookmarkStart w:id="5" w:name="bib3"/>
      <w:bookmarkEnd w:id="5"/>
      <w:r>
        <w:t>&lt;bib id="bib3"&gt;&lt;number&gt;[3]&lt;/number&gt;</w:t>
      </w:r>
      <w:r w:rsidR="00E47933" w:rsidRPr="00E47933">
        <w:t>Otman A. Basir. 1993. Sensory data fusion and integration: a team consensus approach. Ph.D. Dissertation. University of Waterloo, CAN. Order Number: AAINN81037</w:t>
      </w:r>
      <w:r w:rsidRPr="00E47933">
        <w:t>.</w:t>
      </w:r>
      <w:r>
        <w:t>&lt;/bib&gt;</w:t>
      </w:r>
    </w:p>
    <w:p w14:paraId="2401C14D" w14:textId="1CD24FF7" w:rsidR="004E3FCD" w:rsidRDefault="009C6564" w:rsidP="009C6564">
      <w:pPr>
        <w:pStyle w:val="Bibentry"/>
      </w:pPr>
      <w:bookmarkStart w:id="6" w:name="bib4"/>
      <w:bookmarkEnd w:id="6"/>
      <w:r>
        <w:t>&lt;bib id="bib4"&gt;&lt;number&gt;[4]&lt;/number&gt;</w:t>
      </w:r>
      <w:r w:rsidR="00F92437" w:rsidRPr="00F92437">
        <w:t>2013. Proceedings of Workshop on Machine Learning for Sensory Data Analysis. Association for Computing Machinery, New York, NY, USA.</w:t>
      </w:r>
      <w:r>
        <w:t>&lt;/bib&gt;</w:t>
      </w:r>
    </w:p>
    <w:p w14:paraId="3C8C1E54" w14:textId="68BC3327" w:rsidR="00A4341D" w:rsidRDefault="00A4341D" w:rsidP="00A4341D">
      <w:pPr>
        <w:pStyle w:val="AppendixH1"/>
      </w:pPr>
      <w:r>
        <w:t>APPENDICES</w:t>
      </w:r>
    </w:p>
    <w:p w14:paraId="17033CE8" w14:textId="0F803369" w:rsidR="00A4341D" w:rsidRDefault="003D535C" w:rsidP="001F02FC">
      <w:pPr>
        <w:pStyle w:val="Image"/>
      </w:pPr>
      <w:bookmarkStart w:id="7" w:name="fig2"/>
      <w:r>
        <w:rPr>
          <w:noProof/>
        </w:rPr>
        <w:drawing>
          <wp:inline distT="0" distB="0" distL="0" distR="0" wp14:anchorId="4440EC94" wp14:editId="576D3045">
            <wp:extent cx="5562600" cy="3016250"/>
            <wp:effectExtent l="0" t="0" r="0" b="0"/>
            <wp:docPr id="4" name="Picture 4" descr="A screenshot of a github repository containing the contributions of the researcher&#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ithub repository containing the contributions of the researcher&#10;&#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2600" cy="3016250"/>
                    </a:xfrm>
                    <a:prstGeom prst="rect">
                      <a:avLst/>
                    </a:prstGeom>
                  </pic:spPr>
                </pic:pic>
              </a:graphicData>
            </a:graphic>
          </wp:inline>
        </w:drawing>
      </w:r>
      <w:bookmarkEnd w:id="7"/>
    </w:p>
    <w:bookmarkStart w:id="8" w:name="figGitHub"/>
    <w:bookmarkStart w:id="9" w:name="fig2GitHub"/>
    <w:p w14:paraId="0301991B" w14:textId="734CBE66" w:rsidR="009C6564" w:rsidRDefault="00F4452E" w:rsidP="003D535C">
      <w:pPr>
        <w:pStyle w:val="FigureCaption"/>
        <w:rPr>
          <w:b w:val="0"/>
          <w:bCs/>
        </w:rPr>
      </w:pPr>
      <w:r>
        <w:rPr>
          <w:rStyle w:val="Label"/>
          <w:color w:val="0000FF"/>
        </w:rPr>
        <w:fldChar w:fldCharType="begin"/>
      </w:r>
      <w:r>
        <w:rPr>
          <w:rStyle w:val="Label"/>
          <w:color w:val="0000FF"/>
        </w:rPr>
        <w:instrText xml:space="preserve"> HYPERLINK  \l "fig2" </w:instrText>
      </w:r>
      <w:r>
        <w:rPr>
          <w:rStyle w:val="Label"/>
          <w:color w:val="0000FF"/>
        </w:rPr>
      </w:r>
      <w:r>
        <w:rPr>
          <w:rStyle w:val="Label"/>
          <w:color w:val="0000FF"/>
        </w:rPr>
        <w:fldChar w:fldCharType="separate"/>
      </w:r>
      <w:r w:rsidR="003D535C" w:rsidRPr="00F4452E">
        <w:rPr>
          <w:rStyle w:val="Hyperlink"/>
        </w:rPr>
        <w:t>Figure 2</w:t>
      </w:r>
      <w:r>
        <w:rPr>
          <w:rStyle w:val="Label"/>
          <w:color w:val="0000FF"/>
        </w:rPr>
        <w:fldChar w:fldCharType="end"/>
      </w:r>
      <w:r w:rsidR="003D535C" w:rsidRPr="00F4452E">
        <w:rPr>
          <w:rStyle w:val="Label"/>
          <w:color w:val="0000FF"/>
        </w:rPr>
        <w:t>:</w:t>
      </w:r>
      <w:r w:rsidR="003D535C" w:rsidRPr="00C40B88">
        <w:rPr>
          <w:rStyle w:val="Label"/>
          <w:color w:val="0000FF"/>
        </w:rPr>
        <w:t xml:space="preserve"> </w:t>
      </w:r>
      <w:r w:rsidR="003D535C" w:rsidRPr="00F4452E">
        <w:rPr>
          <w:rStyle w:val="Label"/>
          <w:b w:val="0"/>
          <w:bCs/>
          <w:color w:val="auto"/>
        </w:rPr>
        <w:t>GitHub</w:t>
      </w:r>
      <w:bookmarkEnd w:id="8"/>
      <w:bookmarkEnd w:id="9"/>
      <w:r w:rsidR="003D535C">
        <w:rPr>
          <w:b w:val="0"/>
          <w:bCs/>
        </w:rPr>
        <w:t xml:space="preserve"> Repository contributions via (</w:t>
      </w:r>
      <w:hyperlink r:id="rId14" w:history="1">
        <w:r w:rsidR="003D535C" w:rsidRPr="00591817">
          <w:rPr>
            <w:rStyle w:val="Hyperlink"/>
            <w:rFonts w:ascii="Linux Biolinum" w:hAnsi="Linux Biolinum" w:cs="Linux Biolinum"/>
            <w:b w:val="0"/>
            <w:bCs/>
          </w:rPr>
          <w:t>https://github.com/MAKASA-LABORATORY/100-SSPTTMASSLBMC/commits?author=johnmackenly-rollin</w:t>
        </w:r>
      </w:hyperlink>
      <w:r w:rsidR="003D535C">
        <w:rPr>
          <w:b w:val="0"/>
          <w:bCs/>
        </w:rPr>
        <w:t>)</w:t>
      </w:r>
    </w:p>
    <w:p w14:paraId="349595CE" w14:textId="5F8E8A72" w:rsidR="00D34B74" w:rsidRDefault="00D34B74" w:rsidP="001F02FC">
      <w:pPr>
        <w:pStyle w:val="Image"/>
      </w:pPr>
      <w:bookmarkStart w:id="10" w:name="fig3"/>
      <w:r>
        <w:rPr>
          <w:noProof/>
        </w:rPr>
        <w:lastRenderedPageBreak/>
        <w:drawing>
          <wp:inline distT="0" distB="0" distL="0" distR="0" wp14:anchorId="47A8F5C5" wp14:editId="5D166EF6">
            <wp:extent cx="5562600" cy="3018790"/>
            <wp:effectExtent l="0" t="0" r="0" b="0"/>
            <wp:docPr id="5" name="Picture 5" descr="A screenshot of a meistertask group containing the researcher's con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meistertask group containing the researcher's contribution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62600" cy="3018790"/>
                    </a:xfrm>
                    <a:prstGeom prst="rect">
                      <a:avLst/>
                    </a:prstGeom>
                  </pic:spPr>
                </pic:pic>
              </a:graphicData>
            </a:graphic>
          </wp:inline>
        </w:drawing>
      </w:r>
      <w:bookmarkEnd w:id="10"/>
    </w:p>
    <w:bookmarkStart w:id="11" w:name="figMeisterTask"/>
    <w:bookmarkStart w:id="12" w:name="fig3MeisterTask"/>
    <w:p w14:paraId="3664182C" w14:textId="3064634B" w:rsidR="00E779F7" w:rsidRDefault="00F4452E" w:rsidP="002F1D00">
      <w:pPr>
        <w:pStyle w:val="FigureCaption"/>
      </w:pPr>
      <w:r>
        <w:rPr>
          <w:rStyle w:val="Label"/>
          <w:color w:val="0000FF"/>
        </w:rPr>
        <w:fldChar w:fldCharType="begin"/>
      </w:r>
      <w:r>
        <w:rPr>
          <w:rStyle w:val="Label"/>
          <w:color w:val="0000FF"/>
        </w:rPr>
        <w:instrText xml:space="preserve"> HYPERLINK  \l "fig3" </w:instrText>
      </w:r>
      <w:r>
        <w:rPr>
          <w:rStyle w:val="Label"/>
          <w:color w:val="0000FF"/>
        </w:rPr>
      </w:r>
      <w:r>
        <w:rPr>
          <w:rStyle w:val="Label"/>
          <w:color w:val="0000FF"/>
        </w:rPr>
        <w:fldChar w:fldCharType="separate"/>
      </w:r>
      <w:r w:rsidR="0009521B" w:rsidRPr="00F4452E">
        <w:rPr>
          <w:rStyle w:val="Hyperlink"/>
        </w:rPr>
        <w:t>Figure 3</w:t>
      </w:r>
      <w:r>
        <w:rPr>
          <w:rStyle w:val="Label"/>
          <w:color w:val="0000FF"/>
        </w:rPr>
        <w:fldChar w:fldCharType="end"/>
      </w:r>
      <w:r w:rsidR="0009521B" w:rsidRPr="00F4452E">
        <w:rPr>
          <w:rStyle w:val="Label"/>
          <w:color w:val="0000FF"/>
        </w:rPr>
        <w:t>:</w:t>
      </w:r>
      <w:r w:rsidR="0009521B" w:rsidRPr="00C40B88">
        <w:rPr>
          <w:rStyle w:val="Label"/>
          <w:color w:val="0000FF"/>
        </w:rPr>
        <w:t xml:space="preserve"> </w:t>
      </w:r>
      <w:r w:rsidR="0009521B" w:rsidRPr="00F4452E">
        <w:rPr>
          <w:rStyle w:val="Label"/>
          <w:b w:val="0"/>
          <w:bCs/>
          <w:color w:val="auto"/>
        </w:rPr>
        <w:t>MeisterTask</w:t>
      </w:r>
      <w:bookmarkEnd w:id="11"/>
      <w:bookmarkEnd w:id="12"/>
      <w:r w:rsidR="0009521B">
        <w:rPr>
          <w:b w:val="0"/>
          <w:bCs/>
        </w:rPr>
        <w:t xml:space="preserve"> contributions via (</w:t>
      </w:r>
      <w:hyperlink r:id="rId16" w:history="1">
        <w:r w:rsidR="0009521B" w:rsidRPr="00D34B74">
          <w:rPr>
            <w:rStyle w:val="Hyperlink"/>
            <w:b w:val="0"/>
            <w:bCs/>
          </w:rPr>
          <w:t>https://www.meistertask.com/app/project/mBO3iP71/smart-step</w:t>
        </w:r>
      </w:hyperlink>
      <w:r w:rsidR="0009521B">
        <w:rPr>
          <w:b w:val="0"/>
          <w:bCs/>
        </w:rPr>
        <w:t>)</w:t>
      </w:r>
      <w:bookmarkStart w:id="13" w:name="ACMTemplateApplied"/>
      <w:bookmarkEnd w:id="13"/>
    </w:p>
    <w:p w14:paraId="128A637D" w14:textId="1564E06C" w:rsidR="004F594A" w:rsidRDefault="004F594A" w:rsidP="004F594A">
      <w:pPr>
        <w:pStyle w:val="Normal1"/>
      </w:pPr>
    </w:p>
    <w:p w14:paraId="5A023AB1" w14:textId="3E9F5F99" w:rsidR="004F594A" w:rsidRDefault="004F594A" w:rsidP="004F594A">
      <w:pPr>
        <w:pStyle w:val="Normal1"/>
      </w:pPr>
    </w:p>
    <w:p w14:paraId="03234A46" w14:textId="061E6AC4" w:rsidR="004F594A" w:rsidRDefault="004F594A" w:rsidP="004F594A">
      <w:pPr>
        <w:pStyle w:val="Normal1"/>
      </w:pPr>
    </w:p>
    <w:p w14:paraId="57F296B3" w14:textId="145A87C4" w:rsidR="001F12D2" w:rsidRDefault="001F12D2" w:rsidP="001F12D2">
      <w:pPr>
        <w:pStyle w:val="Normal1"/>
      </w:pPr>
    </w:p>
    <w:p w14:paraId="70172492" w14:textId="0F615CCE" w:rsidR="00410C72" w:rsidRDefault="00410C72" w:rsidP="00410C72">
      <w:pPr>
        <w:pStyle w:val="Normal1"/>
      </w:pPr>
    </w:p>
    <w:p w14:paraId="25320B47" w14:textId="18CDBF98" w:rsidR="001F02FC" w:rsidRDefault="001F02FC" w:rsidP="001F02FC">
      <w:pPr>
        <w:pStyle w:val="Normal1"/>
      </w:pPr>
    </w:p>
    <w:p w14:paraId="283BDC46" w14:textId="2CFDACB5" w:rsidR="000C706B" w:rsidRDefault="000C706B" w:rsidP="000C706B">
      <w:pPr>
        <w:pStyle w:val="Normal1"/>
      </w:pPr>
    </w:p>
    <w:p w14:paraId="1AD771ED" w14:textId="0B01E6F0" w:rsidR="003F7317" w:rsidRDefault="003F7317" w:rsidP="003F7317">
      <w:pPr>
        <w:pStyle w:val="Normal1"/>
      </w:pPr>
    </w:p>
    <w:p w14:paraId="63053BA9" w14:textId="09657E7F" w:rsidR="00C40B88" w:rsidRDefault="00C40B88" w:rsidP="00C40B88">
      <w:pPr>
        <w:pStyle w:val="Normal1"/>
      </w:pPr>
    </w:p>
    <w:p w14:paraId="15B28DFB" w14:textId="2B26CD03" w:rsidR="00C40B88" w:rsidRDefault="00C40B88" w:rsidP="00C40B88">
      <w:pPr>
        <w:pStyle w:val="Normal1"/>
      </w:pPr>
    </w:p>
    <w:p w14:paraId="0A93B167" w14:textId="77777777" w:rsidR="00F4452E" w:rsidRDefault="00F4452E" w:rsidP="00F4452E">
      <w:pPr>
        <w:pStyle w:val="Normal1"/>
      </w:pPr>
      <w:bookmarkStart w:id="14" w:name="Validation_Bmk"/>
      <w:bookmarkEnd w:id="14"/>
    </w:p>
    <w:sectPr w:rsidR="00F4452E" w:rsidSect="006D3F61">
      <w:footerReference w:type="default" r:id="rId17"/>
      <w:headerReference w:type="first" r:id="rId18"/>
      <w:footerReference w:type="first" r:id="rId1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426DB" w14:textId="77777777" w:rsidR="009C57A6" w:rsidRDefault="009C57A6">
      <w:pPr>
        <w:spacing w:line="240" w:lineRule="auto"/>
      </w:pPr>
      <w:r>
        <w:separator/>
      </w:r>
    </w:p>
  </w:endnote>
  <w:endnote w:type="continuationSeparator" w:id="0">
    <w:p w14:paraId="24D545A4" w14:textId="77777777" w:rsidR="009C57A6" w:rsidRDefault="009C57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nux Liberti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Biolinum">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EFF" w:usb1="F9DFFFFF" w:usb2="0000007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0B4D" w14:textId="77777777" w:rsidR="00894B43" w:rsidRDefault="00FE6F0C" w:rsidP="00894B43">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19983" w14:textId="77777777" w:rsidR="000C6221" w:rsidRDefault="009C57A6">
    <w:pPr>
      <w:pStyle w:val="Footer"/>
    </w:pPr>
  </w:p>
  <w:p w14:paraId="480B3598" w14:textId="77777777" w:rsidR="000C6221" w:rsidRDefault="009C57A6">
    <w:pPr>
      <w:pStyle w:val="Footer"/>
    </w:pPr>
  </w:p>
  <w:p w14:paraId="7113DD8F" w14:textId="77777777" w:rsidR="000C6221" w:rsidRDefault="009C57A6">
    <w:pPr>
      <w:pStyle w:val="Footer"/>
    </w:pPr>
  </w:p>
  <w:p w14:paraId="2227B2E2" w14:textId="77777777" w:rsidR="000C6221" w:rsidRDefault="009C57A6">
    <w:pPr>
      <w:pStyle w:val="Footer"/>
    </w:pPr>
  </w:p>
  <w:p w14:paraId="68064C5C" w14:textId="77777777" w:rsidR="000C6221" w:rsidRDefault="009C57A6">
    <w:pPr>
      <w:pStyle w:val="Footer"/>
    </w:pPr>
  </w:p>
  <w:p w14:paraId="54AC5178" w14:textId="77777777" w:rsidR="000C6221" w:rsidRDefault="009C57A6">
    <w:pPr>
      <w:pStyle w:val="Footer"/>
    </w:pPr>
  </w:p>
  <w:p w14:paraId="71BE3F95" w14:textId="77777777" w:rsidR="000C6221" w:rsidRDefault="009C57A6">
    <w:pPr>
      <w:pStyle w:val="Footer"/>
    </w:pPr>
  </w:p>
  <w:p w14:paraId="2A9A32E9" w14:textId="77777777" w:rsidR="000C6221" w:rsidRDefault="009C57A6">
    <w:pPr>
      <w:pStyle w:val="Footer"/>
    </w:pPr>
  </w:p>
  <w:p w14:paraId="789FF12E" w14:textId="77777777" w:rsidR="000C6221" w:rsidRDefault="009C57A6">
    <w:pPr>
      <w:pStyle w:val="Footer"/>
    </w:pPr>
  </w:p>
  <w:p w14:paraId="2AF45811" w14:textId="77777777" w:rsidR="001E2D05" w:rsidRDefault="009C5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320F0" w14:textId="77777777" w:rsidR="009C57A6" w:rsidRDefault="009C57A6">
      <w:pPr>
        <w:spacing w:line="240" w:lineRule="auto"/>
      </w:pPr>
      <w:r>
        <w:separator/>
      </w:r>
    </w:p>
  </w:footnote>
  <w:footnote w:type="continuationSeparator" w:id="0">
    <w:p w14:paraId="251CEC40" w14:textId="77777777" w:rsidR="009C57A6" w:rsidRDefault="009C57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7F8B6" w14:textId="77777777" w:rsidR="00B1275E" w:rsidRPr="00B1275E" w:rsidRDefault="00FE6F0C" w:rsidP="0035039B">
    <w:pPr>
      <w:pStyle w:val="Header"/>
      <w:ind w:left="-851" w:right="-1588"/>
      <w:jc w:val="center"/>
      <w:rPr>
        <w:b/>
        <w:bCs/>
      </w:rPr>
    </w:pPr>
    <w:r>
      <w:rPr>
        <w:noProof/>
        <w:lang w:val="en-PH" w:eastAsia="en-PH"/>
      </w:rPr>
      <w:drawing>
        <wp:inline distT="0" distB="0" distL="0" distR="0" wp14:anchorId="7A92CB0F" wp14:editId="6C850325">
          <wp:extent cx="1408176" cy="1828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408176" cy="182880"/>
                  </a:xfrm>
                  <a:prstGeom prst="rect">
                    <a:avLst/>
                  </a:prstGeom>
                </pic:spPr>
              </pic:pic>
            </a:graphicData>
          </a:graphic>
        </wp:inline>
      </w:drawing>
    </w:r>
    <w:r>
      <w:rPr>
        <w:noProof/>
        <w:lang w:val="en-PH" w:eastAsia="en-PH"/>
      </w:rPr>
      <w:drawing>
        <wp:inline distT="0" distB="0" distL="0" distR="0" wp14:anchorId="45D696A8" wp14:editId="545E7A61">
          <wp:extent cx="2670048" cy="182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a:extLst>
                      <a:ext uri="{28A0092B-C50C-407E-A947-70E740481C1C}">
                        <a14:useLocalDpi xmlns:a14="http://schemas.microsoft.com/office/drawing/2010/main" val="0"/>
                      </a:ext>
                    </a:extLst>
                  </a:blip>
                  <a:stretch>
                    <a:fillRect/>
                  </a:stretch>
                </pic:blipFill>
                <pic:spPr>
                  <a:xfrm>
                    <a:off x="0" y="0"/>
                    <a:ext cx="2670048" cy="182880"/>
                  </a:xfrm>
                  <a:prstGeom prst="rect">
                    <a:avLst/>
                  </a:prstGeom>
                </pic:spPr>
              </pic:pic>
            </a:graphicData>
          </a:graphic>
        </wp:inline>
      </w:drawing>
    </w:r>
    <w:r>
      <w:rPr>
        <w:noProof/>
        <w:lang w:val="en-PH" w:eastAsia="en-PH"/>
      </w:rPr>
      <w:drawing>
        <wp:inline distT="0" distB="0" distL="0" distR="0" wp14:anchorId="4789C2CA" wp14:editId="0B029A46">
          <wp:extent cx="2304288" cy="18288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3">
                    <a:extLst>
                      <a:ext uri="{28A0092B-C50C-407E-A947-70E740481C1C}">
                        <a14:useLocalDpi xmlns:a14="http://schemas.microsoft.com/office/drawing/2010/main" val="0"/>
                      </a:ext>
                    </a:extLst>
                  </a:blip>
                  <a:stretch>
                    <a:fillRect/>
                  </a:stretch>
                </pic:blipFill>
                <pic:spPr>
                  <a:xfrm>
                    <a:off x="0" y="0"/>
                    <a:ext cx="2304288" cy="1828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1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17"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2"/>
  </w:num>
  <w:num w:numId="14">
    <w:abstractNumId w:val="10"/>
  </w:num>
  <w:num w:numId="15">
    <w:abstractNumId w:val="20"/>
  </w:num>
  <w:num w:numId="16">
    <w:abstractNumId w:val="15"/>
  </w:num>
  <w:num w:numId="17">
    <w:abstractNumId w:val="13"/>
  </w:num>
  <w:num w:numId="18">
    <w:abstractNumId w:val="19"/>
  </w:num>
  <w:num w:numId="19">
    <w:abstractNumId w:val="16"/>
  </w:num>
  <w:num w:numId="20">
    <w:abstractNumId w:val="18"/>
  </w:num>
  <w:num w:numId="21">
    <w:abstractNumId w:val="1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CD"/>
    <w:rsid w:val="00011C86"/>
    <w:rsid w:val="000245C0"/>
    <w:rsid w:val="00031FDF"/>
    <w:rsid w:val="00073B48"/>
    <w:rsid w:val="0009521B"/>
    <w:rsid w:val="00096948"/>
    <w:rsid w:val="000C706B"/>
    <w:rsid w:val="001133DA"/>
    <w:rsid w:val="0012714B"/>
    <w:rsid w:val="00151DAC"/>
    <w:rsid w:val="001F02FC"/>
    <w:rsid w:val="001F12D2"/>
    <w:rsid w:val="0021036C"/>
    <w:rsid w:val="00220903"/>
    <w:rsid w:val="002539DE"/>
    <w:rsid w:val="00270D36"/>
    <w:rsid w:val="00277461"/>
    <w:rsid w:val="00293CE9"/>
    <w:rsid w:val="002C32FB"/>
    <w:rsid w:val="002D564B"/>
    <w:rsid w:val="002F1D00"/>
    <w:rsid w:val="00307B0A"/>
    <w:rsid w:val="003604DE"/>
    <w:rsid w:val="003D535C"/>
    <w:rsid w:val="003F7317"/>
    <w:rsid w:val="00402829"/>
    <w:rsid w:val="00410C72"/>
    <w:rsid w:val="004443FC"/>
    <w:rsid w:val="004548B3"/>
    <w:rsid w:val="004A2505"/>
    <w:rsid w:val="004E02EF"/>
    <w:rsid w:val="004E3FCD"/>
    <w:rsid w:val="004F594A"/>
    <w:rsid w:val="00514778"/>
    <w:rsid w:val="00517DB5"/>
    <w:rsid w:val="00546C2F"/>
    <w:rsid w:val="0058088C"/>
    <w:rsid w:val="00591817"/>
    <w:rsid w:val="005B4D9E"/>
    <w:rsid w:val="005C2447"/>
    <w:rsid w:val="005D043C"/>
    <w:rsid w:val="00604B2F"/>
    <w:rsid w:val="006278E6"/>
    <w:rsid w:val="006279FA"/>
    <w:rsid w:val="00640577"/>
    <w:rsid w:val="00654AA3"/>
    <w:rsid w:val="006D3F61"/>
    <w:rsid w:val="006E76C7"/>
    <w:rsid w:val="00735607"/>
    <w:rsid w:val="0073657F"/>
    <w:rsid w:val="0079148C"/>
    <w:rsid w:val="007927D7"/>
    <w:rsid w:val="007E6140"/>
    <w:rsid w:val="008F561D"/>
    <w:rsid w:val="00931A6B"/>
    <w:rsid w:val="00950248"/>
    <w:rsid w:val="00985372"/>
    <w:rsid w:val="009C49AF"/>
    <w:rsid w:val="009C57A6"/>
    <w:rsid w:val="009C6564"/>
    <w:rsid w:val="00A4341D"/>
    <w:rsid w:val="00AA1559"/>
    <w:rsid w:val="00AA49C5"/>
    <w:rsid w:val="00AA5B82"/>
    <w:rsid w:val="00AB3B7A"/>
    <w:rsid w:val="00AC1F84"/>
    <w:rsid w:val="00AE1C53"/>
    <w:rsid w:val="00AF3863"/>
    <w:rsid w:val="00B34D29"/>
    <w:rsid w:val="00BA5A58"/>
    <w:rsid w:val="00BC5E2F"/>
    <w:rsid w:val="00BE5563"/>
    <w:rsid w:val="00BF0DE5"/>
    <w:rsid w:val="00C14113"/>
    <w:rsid w:val="00C157BB"/>
    <w:rsid w:val="00C21DAE"/>
    <w:rsid w:val="00C40B88"/>
    <w:rsid w:val="00C63490"/>
    <w:rsid w:val="00C87036"/>
    <w:rsid w:val="00CC7366"/>
    <w:rsid w:val="00CF3A3E"/>
    <w:rsid w:val="00CF7B3C"/>
    <w:rsid w:val="00D067FA"/>
    <w:rsid w:val="00D34B74"/>
    <w:rsid w:val="00D81D36"/>
    <w:rsid w:val="00DB2B26"/>
    <w:rsid w:val="00E14C74"/>
    <w:rsid w:val="00E240BA"/>
    <w:rsid w:val="00E37969"/>
    <w:rsid w:val="00E43F92"/>
    <w:rsid w:val="00E47933"/>
    <w:rsid w:val="00E779F7"/>
    <w:rsid w:val="00EC0368"/>
    <w:rsid w:val="00ED7B99"/>
    <w:rsid w:val="00F07922"/>
    <w:rsid w:val="00F4452E"/>
    <w:rsid w:val="00F54212"/>
    <w:rsid w:val="00F84484"/>
    <w:rsid w:val="00F92437"/>
    <w:rsid w:val="00F94B55"/>
    <w:rsid w:val="00FB7134"/>
    <w:rsid w:val="00FC01E4"/>
    <w:rsid w:val="00FE6F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691956"/>
  <w15:chartTrackingRefBased/>
  <w15:docId w15:val="{580FCEF6-A846-4843-A4BB-A9CF1BD0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52E"/>
    <w:pPr>
      <w:spacing w:after="0" w:line="264" w:lineRule="auto"/>
      <w:jc w:val="both"/>
    </w:pPr>
    <w:rPr>
      <w:rFonts w:ascii="Linux Libertine" w:hAnsi="Linux Libertine" w:cs="Linux Libertine"/>
      <w:sz w:val="18"/>
      <w:lang w:val="en-US"/>
    </w:rPr>
  </w:style>
  <w:style w:type="paragraph" w:styleId="Heading1">
    <w:name w:val="heading 1"/>
    <w:basedOn w:val="Normal"/>
    <w:next w:val="Normal"/>
    <w:link w:val="Heading1Char"/>
    <w:autoRedefine/>
    <w:uiPriority w:val="9"/>
    <w:qFormat/>
    <w:rsid w:val="00F4452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4452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F4452E"/>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F4452E"/>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F4452E"/>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F4452E"/>
    <w:pPr>
      <w:keepNext/>
      <w:numPr>
        <w:ilvl w:val="5"/>
        <w:numId w:val="1"/>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4452E"/>
    <w:pPr>
      <w:keepNext/>
      <w:numPr>
        <w:ilvl w:val="6"/>
        <w:numId w:val="1"/>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4452E"/>
    <w:pPr>
      <w:keepNext/>
      <w:numPr>
        <w:ilvl w:val="7"/>
        <w:numId w:val="1"/>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4452E"/>
    <w:pPr>
      <w:keepNext/>
      <w:numPr>
        <w:ilvl w:val="8"/>
        <w:numId w:val="1"/>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rsid w:val="00F4452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452E"/>
  </w:style>
  <w:style w:type="character" w:customStyle="1" w:styleId="FigureCaptionChar">
    <w:name w:val="FigureCaption Char"/>
    <w:basedOn w:val="DefaultParagraphFont"/>
    <w:link w:val="FigureCaption"/>
    <w:locked/>
    <w:rsid w:val="00F4452E"/>
    <w:rPr>
      <w:rFonts w:ascii="Linux Libertine" w:hAnsi="Linux Libertine" w:cs="Linux Libertine"/>
      <w:b/>
      <w:sz w:val="18"/>
      <w:lang w:val="en-US"/>
    </w:rPr>
  </w:style>
  <w:style w:type="paragraph" w:customStyle="1" w:styleId="FigureCaption">
    <w:name w:val="FigureCaption"/>
    <w:link w:val="FigureCaptionChar"/>
    <w:autoRedefine/>
    <w:qFormat/>
    <w:rsid w:val="00F4452E"/>
    <w:pPr>
      <w:spacing w:before="220" w:after="240" w:line="240" w:lineRule="auto"/>
      <w:jc w:val="center"/>
    </w:pPr>
    <w:rPr>
      <w:rFonts w:ascii="Linux Libertine" w:hAnsi="Linux Libertine" w:cs="Linux Libertine"/>
      <w:b/>
      <w:sz w:val="18"/>
      <w:lang w:val="en-US"/>
    </w:rPr>
  </w:style>
  <w:style w:type="paragraph" w:customStyle="1" w:styleId="Image">
    <w:name w:val="Image"/>
    <w:basedOn w:val="Normal"/>
    <w:qFormat/>
    <w:rsid w:val="00F4452E"/>
    <w:pPr>
      <w:keepNext/>
    </w:pPr>
  </w:style>
  <w:style w:type="paragraph" w:customStyle="1" w:styleId="Head1">
    <w:name w:val="Head1"/>
    <w:basedOn w:val="Heading1"/>
    <w:next w:val="Para"/>
    <w:autoRedefine/>
    <w:qFormat/>
    <w:rsid w:val="00F4452E"/>
    <w:pPr>
      <w:numPr>
        <w:numId w:val="22"/>
      </w:numPr>
      <w:spacing w:before="220" w:after="80" w:line="240" w:lineRule="auto"/>
    </w:pPr>
    <w:rPr>
      <w:rFonts w:ascii="Linux Biolinum" w:eastAsia="Times New Roman" w:hAnsi="Linux Biolinum" w:cs="Linux Biolinum"/>
      <w:color w:val="auto"/>
      <w:szCs w:val="20"/>
    </w:rPr>
  </w:style>
  <w:style w:type="paragraph" w:customStyle="1" w:styleId="Head2">
    <w:name w:val="Head2"/>
    <w:basedOn w:val="Heading2"/>
    <w:next w:val="Para"/>
    <w:autoRedefine/>
    <w:qFormat/>
    <w:rsid w:val="00F4452E"/>
    <w:pPr>
      <w:numPr>
        <w:ilvl w:val="1"/>
        <w:numId w:val="22"/>
      </w:numPr>
      <w:spacing w:before="180" w:after="80" w:line="240" w:lineRule="auto"/>
    </w:pPr>
    <w:rPr>
      <w:rFonts w:ascii="Linux Biolinum" w:eastAsia="Times New Roman" w:hAnsi="Linux Biolinum" w:cs="Linux Biolinum"/>
      <w:color w:val="auto"/>
      <w:szCs w:val="20"/>
    </w:rPr>
  </w:style>
  <w:style w:type="paragraph" w:customStyle="1" w:styleId="Para">
    <w:name w:val="Para"/>
    <w:autoRedefine/>
    <w:qFormat/>
    <w:rsid w:val="00F4452E"/>
    <w:pPr>
      <w:spacing w:after="0" w:line="264" w:lineRule="auto"/>
      <w:ind w:firstLine="240"/>
    </w:pPr>
    <w:rPr>
      <w:rFonts w:ascii="Linux Libertine" w:hAnsi="Linux Libertine" w:cs="Linux Libertine"/>
      <w:sz w:val="18"/>
      <w:lang w:val="en-US"/>
    </w:rPr>
  </w:style>
  <w:style w:type="character" w:styleId="Hyperlink">
    <w:name w:val="Hyperlink"/>
    <w:basedOn w:val="DefaultParagraphFont"/>
    <w:uiPriority w:val="99"/>
    <w:unhideWhenUsed/>
    <w:rsid w:val="00F4452E"/>
    <w:rPr>
      <w:rFonts w:ascii="Linux Libertine" w:hAnsi="Linux Libertine" w:cs="Linux Libertine"/>
      <w:color w:val="0563C1" w:themeColor="hyperlink"/>
      <w:u w:val="single"/>
    </w:rPr>
  </w:style>
  <w:style w:type="paragraph" w:customStyle="1" w:styleId="Abstract">
    <w:name w:val="Abstract"/>
    <w:qFormat/>
    <w:rsid w:val="00F4452E"/>
    <w:pPr>
      <w:spacing w:before="20" w:after="120" w:line="264" w:lineRule="auto"/>
      <w:jc w:val="both"/>
    </w:pPr>
    <w:rPr>
      <w:rFonts w:ascii="Linux Libertine" w:hAnsi="Linux Libertine" w:cs="Linux Libertine"/>
      <w:sz w:val="18"/>
      <w:lang w:val="en-US"/>
    </w:rPr>
  </w:style>
  <w:style w:type="paragraph" w:customStyle="1" w:styleId="Affiliation">
    <w:name w:val="Affiliation"/>
    <w:autoRedefine/>
    <w:qFormat/>
    <w:rsid w:val="00F4452E"/>
    <w:pPr>
      <w:spacing w:after="0" w:line="240" w:lineRule="auto"/>
    </w:pPr>
    <w:rPr>
      <w:rFonts w:ascii="Linux Libertine" w:eastAsia="Times New Roman" w:hAnsi="Linux Libertine" w:cs="Linux Libertine"/>
      <w:sz w:val="18"/>
      <w:szCs w:val="20"/>
      <w:lang w:val="en-US"/>
    </w:rPr>
  </w:style>
  <w:style w:type="paragraph" w:customStyle="1" w:styleId="Titledocument">
    <w:name w:val="Title_document"/>
    <w:basedOn w:val="Heading1"/>
    <w:link w:val="TitledocumentChar"/>
    <w:autoRedefine/>
    <w:qFormat/>
    <w:rsid w:val="00F4452E"/>
    <w:pPr>
      <w:spacing w:before="100" w:after="100" w:line="240" w:lineRule="auto"/>
      <w:jc w:val="center"/>
    </w:pPr>
    <w:rPr>
      <w:rFonts w:ascii="Linux Biolinum" w:eastAsia="Times New Roman" w:hAnsi="Linux Biolinum" w:cs="Linux Biolinum"/>
      <w:b w:val="0"/>
      <w:color w:val="auto"/>
      <w:sz w:val="34"/>
      <w:szCs w:val="20"/>
    </w:rPr>
  </w:style>
  <w:style w:type="paragraph" w:customStyle="1" w:styleId="ACMRefHead">
    <w:name w:val="ACMRefHead"/>
    <w:basedOn w:val="Normal"/>
    <w:link w:val="ACMRefHeadChar"/>
    <w:qFormat/>
    <w:rsid w:val="00F4452E"/>
    <w:pPr>
      <w:keepNext/>
      <w:spacing w:before="60" w:after="60"/>
    </w:pPr>
    <w:rPr>
      <w:b/>
    </w:rPr>
  </w:style>
  <w:style w:type="character" w:customStyle="1" w:styleId="TitledocumentChar">
    <w:name w:val="Title_document Char"/>
    <w:basedOn w:val="DefaultParagraphFont"/>
    <w:link w:val="Titledocument"/>
    <w:rsid w:val="00E779F7"/>
    <w:rPr>
      <w:rFonts w:ascii="Linux Biolinum" w:eastAsia="Times New Roman" w:hAnsi="Linux Biolinum" w:cs="Linux Biolinum"/>
      <w:bCs/>
      <w:sz w:val="34"/>
      <w:szCs w:val="20"/>
      <w:lang w:val="en-US"/>
    </w:rPr>
  </w:style>
  <w:style w:type="paragraph" w:customStyle="1" w:styleId="AppendixH1">
    <w:name w:val="AppendixH1"/>
    <w:qFormat/>
    <w:rsid w:val="00F4452E"/>
    <w:pPr>
      <w:spacing w:before="140" w:after="40" w:line="240" w:lineRule="auto"/>
    </w:pPr>
    <w:rPr>
      <w:rFonts w:ascii="Linux Biolinum" w:eastAsia="Times New Roman" w:hAnsi="Linux Biolinum" w:cs="Linux Biolinum"/>
      <w:b/>
      <w:szCs w:val="20"/>
      <w:lang w:val="en-US"/>
    </w:rPr>
  </w:style>
  <w:style w:type="paragraph" w:customStyle="1" w:styleId="AppendixH2">
    <w:name w:val="AppendixH2"/>
    <w:qFormat/>
    <w:rsid w:val="00F4452E"/>
    <w:pPr>
      <w:autoSpaceDE w:val="0"/>
      <w:autoSpaceDN w:val="0"/>
      <w:adjustRightInd w:val="0"/>
      <w:spacing w:before="60" w:after="40" w:line="240" w:lineRule="auto"/>
    </w:pPr>
    <w:rPr>
      <w:rFonts w:ascii="Linux Biolinum" w:hAnsi="Linux Biolinum" w:cs="Linux Biolinum"/>
      <w:b/>
      <w:szCs w:val="24"/>
      <w:lang w:val="en-US"/>
    </w:rPr>
  </w:style>
  <w:style w:type="character" w:customStyle="1" w:styleId="AuthorsChar">
    <w:name w:val="Authors Char"/>
    <w:basedOn w:val="DefaultParagraphFont"/>
    <w:link w:val="Authors"/>
    <w:locked/>
    <w:rsid w:val="00F4452E"/>
    <w:rPr>
      <w:rFonts w:ascii="Linux Libertine" w:hAnsi="Linux Libertine" w:cs="Linux Libertine"/>
      <w:sz w:val="18"/>
      <w:lang w:val="en-US"/>
    </w:rPr>
  </w:style>
  <w:style w:type="paragraph" w:customStyle="1" w:styleId="Authors">
    <w:name w:val="Authors"/>
    <w:link w:val="AuthorsChar"/>
    <w:autoRedefine/>
    <w:qFormat/>
    <w:rsid w:val="00F4452E"/>
    <w:pPr>
      <w:spacing w:before="180" w:after="60" w:line="240" w:lineRule="auto"/>
    </w:pPr>
    <w:rPr>
      <w:rFonts w:ascii="Linux Libertine" w:hAnsi="Linux Libertine" w:cs="Linux Libertine"/>
      <w:sz w:val="18"/>
      <w:lang w:val="en-US"/>
    </w:rPr>
  </w:style>
  <w:style w:type="paragraph" w:customStyle="1" w:styleId="KeyWordHead">
    <w:name w:val="KeyWordHead"/>
    <w:link w:val="KeyWordHeadchar"/>
    <w:autoRedefine/>
    <w:qFormat/>
    <w:rsid w:val="00F4452E"/>
    <w:pPr>
      <w:keepNext/>
      <w:spacing w:before="200" w:after="20" w:line="240" w:lineRule="auto"/>
    </w:pPr>
    <w:rPr>
      <w:rFonts w:ascii="Linux Biolinum" w:hAnsi="Linux Biolinum" w:cs="Linux Biolinum"/>
      <w:b/>
      <w:lang w:val="en-US"/>
    </w:rPr>
  </w:style>
  <w:style w:type="paragraph" w:customStyle="1" w:styleId="KeyWords">
    <w:name w:val="KeyWords"/>
    <w:basedOn w:val="Normal"/>
    <w:qFormat/>
    <w:rsid w:val="00F4452E"/>
    <w:pPr>
      <w:spacing w:before="60" w:after="60"/>
    </w:pPr>
  </w:style>
  <w:style w:type="paragraph" w:customStyle="1" w:styleId="ReferenceHead">
    <w:name w:val="ReferenceHead"/>
    <w:autoRedefine/>
    <w:qFormat/>
    <w:rsid w:val="00F4452E"/>
    <w:pPr>
      <w:keepNext/>
      <w:spacing w:before="200" w:after="40" w:line="240" w:lineRule="auto"/>
    </w:pPr>
    <w:rPr>
      <w:rFonts w:ascii="Linux Biolinum" w:hAnsi="Linux Biolinum" w:cs="Linux Biolinum"/>
      <w:b/>
      <w:lang w:val="en-US"/>
    </w:rPr>
  </w:style>
  <w:style w:type="character" w:customStyle="1" w:styleId="TableCaptionChar">
    <w:name w:val="TableCaption Char"/>
    <w:basedOn w:val="DefaultParagraphFont"/>
    <w:link w:val="TableCaption"/>
    <w:locked/>
    <w:rsid w:val="00F4452E"/>
    <w:rPr>
      <w:rFonts w:ascii="Linux Libertine" w:hAnsi="Linux Libertine" w:cs="Linux Libertine"/>
      <w:b/>
      <w:sz w:val="18"/>
      <w:lang w:val="en-US"/>
    </w:rPr>
  </w:style>
  <w:style w:type="paragraph" w:customStyle="1" w:styleId="TableCaption">
    <w:name w:val="TableCaption"/>
    <w:link w:val="TableCaptionChar"/>
    <w:autoRedefine/>
    <w:qFormat/>
    <w:rsid w:val="00F4452E"/>
    <w:pPr>
      <w:keepNext/>
      <w:spacing w:before="360" w:after="200" w:line="240" w:lineRule="auto"/>
      <w:jc w:val="center"/>
    </w:pPr>
    <w:rPr>
      <w:rFonts w:ascii="Linux Libertine" w:hAnsi="Linux Libertine" w:cs="Linux Libertine"/>
      <w:b/>
      <w:sz w:val="18"/>
      <w:lang w:val="en-US"/>
    </w:rPr>
  </w:style>
  <w:style w:type="character" w:customStyle="1" w:styleId="ACMRefHeadChar">
    <w:name w:val="ACMRefHead Char"/>
    <w:basedOn w:val="TitledocumentChar"/>
    <w:link w:val="ACMRefHead"/>
    <w:rsid w:val="004E3FCD"/>
    <w:rPr>
      <w:rFonts w:ascii="Linux Libertine" w:eastAsia="Times New Roman" w:hAnsi="Linux Libertine" w:cs="Linux Libertine"/>
      <w:b/>
      <w:bCs w:val="0"/>
      <w:sz w:val="18"/>
      <w:szCs w:val="20"/>
      <w:lang w:val="en-US"/>
    </w:rPr>
  </w:style>
  <w:style w:type="paragraph" w:customStyle="1" w:styleId="Bibentry">
    <w:name w:val="Bib_entry"/>
    <w:autoRedefine/>
    <w:qFormat/>
    <w:rsid w:val="00F4452E"/>
    <w:pPr>
      <w:spacing w:after="0" w:line="240" w:lineRule="auto"/>
    </w:pPr>
    <w:rPr>
      <w:rFonts w:ascii="Linux Libertine" w:hAnsi="Linux Libertine" w:cs="Linux Libertine"/>
      <w:sz w:val="14"/>
      <w:lang w:val="en-US"/>
    </w:rPr>
  </w:style>
  <w:style w:type="paragraph" w:customStyle="1" w:styleId="Algorithm">
    <w:name w:val="Algorithm"/>
    <w:basedOn w:val="Normal"/>
    <w:qFormat/>
    <w:rsid w:val="00F4452E"/>
    <w:pPr>
      <w:spacing w:line="240" w:lineRule="auto"/>
    </w:pPr>
  </w:style>
  <w:style w:type="paragraph" w:customStyle="1" w:styleId="CCSHead">
    <w:name w:val="CCSHead"/>
    <w:basedOn w:val="KeyWordHead"/>
    <w:link w:val="CCSHeadchar"/>
    <w:qFormat/>
    <w:rsid w:val="00F4452E"/>
  </w:style>
  <w:style w:type="paragraph" w:customStyle="1" w:styleId="CCSDescription">
    <w:name w:val="CCSDescription"/>
    <w:basedOn w:val="KeyWords"/>
    <w:qFormat/>
    <w:rsid w:val="00F4452E"/>
  </w:style>
  <w:style w:type="paragraph" w:customStyle="1" w:styleId="AlgorithmCaption">
    <w:name w:val="AlgorithmCaption"/>
    <w:basedOn w:val="Normal"/>
    <w:rsid w:val="00F4452E"/>
    <w:pPr>
      <w:pBdr>
        <w:top w:val="single" w:sz="4" w:space="2" w:color="auto"/>
        <w:bottom w:val="single" w:sz="4" w:space="2" w:color="auto"/>
      </w:pBdr>
    </w:pPr>
  </w:style>
  <w:style w:type="paragraph" w:styleId="Footer">
    <w:name w:val="footer"/>
    <w:basedOn w:val="Normal"/>
    <w:link w:val="FooterChar"/>
    <w:rsid w:val="00F4452E"/>
    <w:pPr>
      <w:tabs>
        <w:tab w:val="center" w:pos="4320"/>
        <w:tab w:val="right" w:pos="8640"/>
      </w:tabs>
    </w:pPr>
  </w:style>
  <w:style w:type="character" w:customStyle="1" w:styleId="FooterChar">
    <w:name w:val="Footer Char"/>
    <w:basedOn w:val="DefaultParagraphFont"/>
    <w:link w:val="Footer"/>
    <w:rsid w:val="00F4452E"/>
    <w:rPr>
      <w:rFonts w:ascii="Linux Libertine" w:hAnsi="Linux Libertine" w:cs="Linux Libertine"/>
      <w:sz w:val="18"/>
      <w:lang w:val="en-US"/>
    </w:rPr>
  </w:style>
  <w:style w:type="table" w:styleId="TableGrid">
    <w:name w:val="Table Grid"/>
    <w:basedOn w:val="TableNormal"/>
    <w:rsid w:val="00F4452E"/>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F4452E"/>
    <w:pPr>
      <w:keepNext/>
      <w:spacing w:before="60" w:after="60"/>
    </w:pPr>
  </w:style>
  <w:style w:type="character" w:customStyle="1" w:styleId="ACMRefChar">
    <w:name w:val="ACMRef Char"/>
    <w:basedOn w:val="TitledocumentChar"/>
    <w:link w:val="ACMRef"/>
    <w:rsid w:val="004E3FCD"/>
    <w:rPr>
      <w:rFonts w:ascii="Linux Libertine" w:eastAsia="Times New Roman" w:hAnsi="Linux Libertine" w:cs="Linux Libertine"/>
      <w:bCs w:val="0"/>
      <w:sz w:val="18"/>
      <w:szCs w:val="20"/>
      <w:lang w:val="en-US"/>
    </w:rPr>
  </w:style>
  <w:style w:type="character" w:customStyle="1" w:styleId="CCSHeadchar">
    <w:name w:val="CCSHead char"/>
    <w:basedOn w:val="DefaultParagraphFont"/>
    <w:link w:val="CCSHead"/>
    <w:rsid w:val="004E3FCD"/>
    <w:rPr>
      <w:rFonts w:ascii="Linux Biolinum" w:hAnsi="Linux Biolinum" w:cs="Linux Biolinum"/>
      <w:b/>
      <w:lang w:val="en-US"/>
    </w:rPr>
  </w:style>
  <w:style w:type="character" w:customStyle="1" w:styleId="KeyWordHeadchar">
    <w:name w:val="KeyWordHead char"/>
    <w:basedOn w:val="DefaultParagraphFont"/>
    <w:link w:val="KeyWordHead"/>
    <w:rsid w:val="004E3FCD"/>
    <w:rPr>
      <w:rFonts w:ascii="Linux Biolinum" w:hAnsi="Linux Biolinum" w:cs="Linux Biolinum"/>
      <w:b/>
      <w:lang w:val="en-US"/>
    </w:rPr>
  </w:style>
  <w:style w:type="paragraph" w:customStyle="1" w:styleId="TableCell">
    <w:name w:val="TableCell"/>
    <w:basedOn w:val="Para"/>
    <w:rsid w:val="004E3FCD"/>
    <w:pPr>
      <w:spacing w:line="220" w:lineRule="atLeast"/>
    </w:pPr>
    <w:rPr>
      <w:sz w:val="16"/>
      <w:szCs w:val="16"/>
    </w:rPr>
  </w:style>
  <w:style w:type="paragraph" w:customStyle="1" w:styleId="Head3">
    <w:name w:val="Head3"/>
    <w:next w:val="Para"/>
    <w:autoRedefine/>
    <w:qFormat/>
    <w:rsid w:val="00F4452E"/>
    <w:pPr>
      <w:keepNext/>
      <w:numPr>
        <w:ilvl w:val="2"/>
        <w:numId w:val="22"/>
      </w:numPr>
      <w:spacing w:before="120" w:after="40" w:line="240" w:lineRule="auto"/>
    </w:pPr>
    <w:rPr>
      <w:rFonts w:ascii="Linux Biolinum" w:eastAsia="Times New Roman" w:hAnsi="Linux Biolinum" w:cs="Linux Biolinum"/>
      <w:b/>
      <w:sz w:val="18"/>
      <w:szCs w:val="20"/>
      <w:lang w:val="en-US"/>
    </w:rPr>
  </w:style>
  <w:style w:type="paragraph" w:customStyle="1" w:styleId="PostHeadPara">
    <w:name w:val="PostHeadPara"/>
    <w:basedOn w:val="Para"/>
    <w:qFormat/>
    <w:rsid w:val="00F4452E"/>
    <w:pPr>
      <w:ind w:firstLine="0"/>
    </w:pPr>
  </w:style>
  <w:style w:type="paragraph" w:customStyle="1" w:styleId="ComputerCode">
    <w:name w:val="ComputerCode"/>
    <w:basedOn w:val="Normal"/>
    <w:qFormat/>
    <w:rsid w:val="00F4452E"/>
    <w:pPr>
      <w:spacing w:before="60" w:after="60" w:line="360" w:lineRule="auto"/>
    </w:pPr>
    <w:rPr>
      <w:rFonts w:ascii="Courier New" w:hAnsi="Courier New"/>
      <w:sz w:val="16"/>
      <w14:ligatures w14:val="standard"/>
    </w:rPr>
  </w:style>
  <w:style w:type="paragraph" w:customStyle="1" w:styleId="Head4">
    <w:name w:val="Head4"/>
    <w:autoRedefine/>
    <w:qFormat/>
    <w:rsid w:val="00F4452E"/>
    <w:pPr>
      <w:keepNext/>
      <w:numPr>
        <w:ilvl w:val="3"/>
        <w:numId w:val="22"/>
      </w:numPr>
      <w:spacing w:before="60" w:after="140" w:line="240" w:lineRule="auto"/>
    </w:pPr>
    <w:rPr>
      <w:rFonts w:ascii="Linux Biolinum" w:eastAsia="Times New Roman" w:hAnsi="Linux Biolinum" w:cs="Linux Biolinum"/>
      <w:i/>
      <w:sz w:val="24"/>
      <w:szCs w:val="20"/>
      <w:lang w:val="en-US"/>
    </w:rPr>
  </w:style>
  <w:style w:type="paragraph" w:styleId="Header">
    <w:name w:val="header"/>
    <w:basedOn w:val="Normal"/>
    <w:link w:val="HeaderChar"/>
    <w:rsid w:val="00F4452E"/>
    <w:pPr>
      <w:tabs>
        <w:tab w:val="center" w:pos="4320"/>
        <w:tab w:val="right" w:pos="8640"/>
      </w:tabs>
    </w:pPr>
  </w:style>
  <w:style w:type="character" w:customStyle="1" w:styleId="HeaderChar">
    <w:name w:val="Header Char"/>
    <w:basedOn w:val="DefaultParagraphFont"/>
    <w:link w:val="Header"/>
    <w:rsid w:val="00F4452E"/>
    <w:rPr>
      <w:rFonts w:ascii="Linux Libertine" w:hAnsi="Linux Libertine" w:cs="Linux Libertine"/>
      <w:sz w:val="18"/>
      <w:lang w:val="en-US"/>
    </w:rPr>
  </w:style>
  <w:style w:type="character" w:customStyle="1" w:styleId="Label">
    <w:name w:val="Label"/>
    <w:basedOn w:val="DefaultParagraphFont"/>
    <w:uiPriority w:val="1"/>
    <w:qFormat/>
    <w:rsid w:val="00F4452E"/>
    <w:rPr>
      <w:rFonts w:ascii="Linux Libertine" w:hAnsi="Linux Libertine" w:cs="Linux Libertine"/>
      <w:b w:val="0"/>
      <w:color w:val="0070C0"/>
    </w:rPr>
  </w:style>
  <w:style w:type="paragraph" w:customStyle="1" w:styleId="Normal1">
    <w:name w:val="Normal1"/>
    <w:basedOn w:val="Normal"/>
    <w:qFormat/>
    <w:rsid w:val="00F4452E"/>
  </w:style>
  <w:style w:type="character" w:customStyle="1" w:styleId="Heading1Char">
    <w:name w:val="Heading 1 Char"/>
    <w:basedOn w:val="DefaultParagraphFont"/>
    <w:link w:val="Heading1"/>
    <w:uiPriority w:val="9"/>
    <w:rsid w:val="00F4452E"/>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F4452E"/>
    <w:rPr>
      <w:rFonts w:asciiTheme="majorHAnsi" w:eastAsiaTheme="majorEastAsia" w:hAnsiTheme="majorHAnsi" w:cstheme="majorBidi"/>
      <w:b/>
      <w:bCs/>
      <w:color w:val="0070C0"/>
      <w:sz w:val="26"/>
      <w:szCs w:val="26"/>
      <w:lang w:val="en-US"/>
    </w:rPr>
  </w:style>
  <w:style w:type="character" w:styleId="UnresolvedMention">
    <w:name w:val="Unresolved Mention"/>
    <w:basedOn w:val="DefaultParagraphFont"/>
    <w:uiPriority w:val="99"/>
    <w:semiHidden/>
    <w:unhideWhenUsed/>
    <w:rsid w:val="004E3FCD"/>
    <w:rPr>
      <w:color w:val="605E5C"/>
      <w:shd w:val="clear" w:color="auto" w:fill="E1DFDD"/>
    </w:rPr>
  </w:style>
  <w:style w:type="character" w:styleId="FollowedHyperlink">
    <w:name w:val="FollowedHyperlink"/>
    <w:basedOn w:val="DefaultParagraphFont"/>
    <w:uiPriority w:val="99"/>
    <w:semiHidden/>
    <w:unhideWhenUsed/>
    <w:rsid w:val="00F4452E"/>
    <w:rPr>
      <w:rFonts w:ascii="Linux Libertine" w:hAnsi="Linux Libertine" w:cs="Linux Libertine"/>
      <w:color w:val="954F72" w:themeColor="followedHyperlink"/>
      <w:u w:val="single"/>
    </w:rPr>
  </w:style>
  <w:style w:type="paragraph" w:styleId="ListParagraph">
    <w:name w:val="List Paragraph"/>
    <w:autoRedefine/>
    <w:uiPriority w:val="34"/>
    <w:qFormat/>
    <w:rsid w:val="00F4452E"/>
    <w:pPr>
      <w:numPr>
        <w:numId w:val="12"/>
      </w:numPr>
      <w:spacing w:after="0" w:line="264" w:lineRule="auto"/>
      <w:contextualSpacing/>
    </w:pPr>
    <w:rPr>
      <w:rFonts w:ascii="Linux Biolinum" w:hAnsi="Linux Biolinum" w:cs="Linux Biolinum"/>
      <w:sz w:val="18"/>
      <w:lang w:val="en-US"/>
    </w:rPr>
  </w:style>
  <w:style w:type="character" w:customStyle="1" w:styleId="Heading3Char">
    <w:name w:val="Heading 3 Char"/>
    <w:basedOn w:val="DefaultParagraphFont"/>
    <w:link w:val="Heading3"/>
    <w:uiPriority w:val="9"/>
    <w:rsid w:val="00F4452E"/>
    <w:rPr>
      <w:rFonts w:asciiTheme="majorHAnsi" w:eastAsiaTheme="majorEastAsia" w:hAnsiTheme="majorHAnsi" w:cstheme="majorBidi"/>
      <w:b/>
      <w:bCs/>
      <w:color w:val="C45911" w:themeColor="accent2" w:themeShade="BF"/>
      <w:sz w:val="18"/>
      <w:lang w:val="en-US"/>
    </w:rPr>
  </w:style>
  <w:style w:type="character" w:customStyle="1" w:styleId="Heading4Char">
    <w:name w:val="Heading 4 Char"/>
    <w:basedOn w:val="DefaultParagraphFont"/>
    <w:link w:val="Heading4"/>
    <w:uiPriority w:val="9"/>
    <w:rsid w:val="00F4452E"/>
    <w:rPr>
      <w:rFonts w:asciiTheme="majorHAnsi" w:eastAsiaTheme="majorEastAsia" w:hAnsiTheme="majorHAnsi" w:cstheme="majorBidi"/>
      <w:bCs/>
      <w:i/>
      <w:iCs/>
      <w:color w:val="C45911" w:themeColor="accent2" w:themeShade="BF"/>
      <w:sz w:val="18"/>
      <w:lang w:val="en-US"/>
    </w:rPr>
  </w:style>
  <w:style w:type="character" w:customStyle="1" w:styleId="Heading5Char">
    <w:name w:val="Heading 5 Char"/>
    <w:basedOn w:val="DefaultParagraphFont"/>
    <w:link w:val="Heading5"/>
    <w:uiPriority w:val="9"/>
    <w:rsid w:val="00F4452E"/>
    <w:rPr>
      <w:rFonts w:asciiTheme="majorHAnsi" w:eastAsiaTheme="majorEastAsia" w:hAnsiTheme="majorHAnsi" w:cstheme="majorBidi"/>
      <w:b/>
      <w:color w:val="525252" w:themeColor="accent3" w:themeShade="80"/>
      <w:sz w:val="20"/>
      <w:lang w:val="en-US"/>
    </w:rPr>
  </w:style>
  <w:style w:type="character" w:customStyle="1" w:styleId="Heading6Char">
    <w:name w:val="Heading 6 Char"/>
    <w:basedOn w:val="DefaultParagraphFont"/>
    <w:link w:val="Heading6"/>
    <w:rsid w:val="00F4452E"/>
    <w:rPr>
      <w:rFonts w:ascii="Linux Libertine" w:eastAsia="Times New Roman" w:hAnsi="Linux Libertine" w:cs="Linux Libertine"/>
      <w:bCs/>
      <w:sz w:val="24"/>
      <w:lang w:val="en-GB" w:bidi="ar-DZ"/>
    </w:rPr>
  </w:style>
  <w:style w:type="character" w:customStyle="1" w:styleId="Heading7Char">
    <w:name w:val="Heading 7 Char"/>
    <w:basedOn w:val="DefaultParagraphFont"/>
    <w:link w:val="Heading7"/>
    <w:rsid w:val="00F4452E"/>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F4452E"/>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F4452E"/>
    <w:rPr>
      <w:rFonts w:ascii="Linux Libertine" w:eastAsia="Times New Roman" w:hAnsi="Linux Libertine" w:cs="Arial"/>
      <w:i/>
      <w:sz w:val="24"/>
      <w:lang w:val="en-GB" w:bidi="ar-DZ"/>
    </w:rPr>
  </w:style>
  <w:style w:type="character" w:styleId="FootnoteReference">
    <w:name w:val="footnote reference"/>
    <w:basedOn w:val="DefaultParagraphFont"/>
    <w:uiPriority w:val="99"/>
    <w:semiHidden/>
    <w:unhideWhenUsed/>
    <w:rsid w:val="00F4452E"/>
    <w:rPr>
      <w:rFonts w:ascii="Linux Libertine" w:hAnsi="Linux Libertine" w:cs="Linux Libertine"/>
      <w:vertAlign w:val="superscript"/>
    </w:rPr>
  </w:style>
  <w:style w:type="paragraph" w:styleId="FootnoteText">
    <w:name w:val="footnote text"/>
    <w:basedOn w:val="Normal"/>
    <w:link w:val="FootnoteTextChar"/>
    <w:semiHidden/>
    <w:rsid w:val="00F4452E"/>
    <w:rPr>
      <w:sz w:val="14"/>
    </w:rPr>
  </w:style>
  <w:style w:type="character" w:customStyle="1" w:styleId="FootnoteTextChar">
    <w:name w:val="Footnote Text Char"/>
    <w:basedOn w:val="DefaultParagraphFont"/>
    <w:link w:val="FootnoteText"/>
    <w:semiHidden/>
    <w:rsid w:val="00F4452E"/>
    <w:rPr>
      <w:rFonts w:ascii="Linux Libertine" w:hAnsi="Linux Libertine" w:cs="Linux Libertine"/>
      <w:sz w:val="14"/>
      <w:lang w:val="en-US"/>
    </w:rPr>
  </w:style>
  <w:style w:type="numbering" w:customStyle="1" w:styleId="SIGPLANListbullet">
    <w:name w:val="SIGPLAN List bullet"/>
    <w:basedOn w:val="NoList"/>
    <w:rsid w:val="00F4452E"/>
    <w:pPr>
      <w:numPr>
        <w:numId w:val="17"/>
      </w:numPr>
    </w:pPr>
  </w:style>
  <w:style w:type="numbering" w:customStyle="1" w:styleId="SIGPLANListletter">
    <w:name w:val="SIGPLAN List letter"/>
    <w:basedOn w:val="NoList"/>
    <w:rsid w:val="00F4452E"/>
    <w:pPr>
      <w:numPr>
        <w:numId w:val="18"/>
      </w:numPr>
    </w:pPr>
  </w:style>
  <w:style w:type="numbering" w:customStyle="1" w:styleId="SIGPLANListnumber">
    <w:name w:val="SIGPLAN List number"/>
    <w:basedOn w:val="NoList"/>
    <w:rsid w:val="00F4452E"/>
    <w:pPr>
      <w:numPr>
        <w:numId w:val="19"/>
      </w:numPr>
    </w:pPr>
  </w:style>
  <w:style w:type="paragraph" w:styleId="BalloonText">
    <w:name w:val="Balloon Text"/>
    <w:basedOn w:val="Normal"/>
    <w:link w:val="BalloonTextChar"/>
    <w:semiHidden/>
    <w:rsid w:val="00F4452E"/>
    <w:rPr>
      <w:rFonts w:ascii="Tahoma" w:hAnsi="Tahoma" w:cs="Tahoma"/>
      <w:sz w:val="16"/>
      <w:szCs w:val="16"/>
    </w:rPr>
  </w:style>
  <w:style w:type="character" w:customStyle="1" w:styleId="BalloonTextChar">
    <w:name w:val="Balloon Text Char"/>
    <w:basedOn w:val="DefaultParagraphFont"/>
    <w:link w:val="BalloonText"/>
    <w:semiHidden/>
    <w:rsid w:val="00F4452E"/>
    <w:rPr>
      <w:rFonts w:ascii="Tahoma" w:hAnsi="Tahoma" w:cs="Tahoma"/>
      <w:sz w:val="16"/>
      <w:szCs w:val="16"/>
      <w:lang w:val="en-US"/>
    </w:rPr>
  </w:style>
  <w:style w:type="character" w:styleId="CommentReference">
    <w:name w:val="annotation reference"/>
    <w:basedOn w:val="DefaultParagraphFont"/>
    <w:semiHidden/>
    <w:rsid w:val="00F4452E"/>
    <w:rPr>
      <w:sz w:val="16"/>
      <w:szCs w:val="16"/>
    </w:rPr>
  </w:style>
  <w:style w:type="paragraph" w:styleId="CommentText">
    <w:name w:val="annotation text"/>
    <w:basedOn w:val="Normal"/>
    <w:link w:val="CommentTextChar"/>
    <w:semiHidden/>
    <w:rsid w:val="00F4452E"/>
    <w:rPr>
      <w:sz w:val="20"/>
    </w:rPr>
  </w:style>
  <w:style w:type="character" w:customStyle="1" w:styleId="CommentTextChar">
    <w:name w:val="Comment Text Char"/>
    <w:basedOn w:val="DefaultParagraphFont"/>
    <w:link w:val="CommentText"/>
    <w:semiHidden/>
    <w:rsid w:val="00F4452E"/>
    <w:rPr>
      <w:rFonts w:ascii="Linux Libertine" w:hAnsi="Linux Libertine" w:cs="Linux Libertine"/>
      <w:sz w:val="20"/>
      <w:lang w:val="en-US"/>
    </w:rPr>
  </w:style>
  <w:style w:type="paragraph" w:styleId="CommentSubject">
    <w:name w:val="annotation subject"/>
    <w:basedOn w:val="CommentText"/>
    <w:next w:val="CommentText"/>
    <w:link w:val="CommentSubjectChar"/>
    <w:semiHidden/>
    <w:rsid w:val="00F4452E"/>
    <w:rPr>
      <w:b/>
      <w:bCs/>
    </w:rPr>
  </w:style>
  <w:style w:type="character" w:customStyle="1" w:styleId="CommentSubjectChar">
    <w:name w:val="Comment Subject Char"/>
    <w:basedOn w:val="CommentTextChar"/>
    <w:link w:val="CommentSubject"/>
    <w:semiHidden/>
    <w:rsid w:val="00F4452E"/>
    <w:rPr>
      <w:rFonts w:ascii="Linux Libertine" w:hAnsi="Linux Libertine" w:cs="Linux Libertine"/>
      <w:b/>
      <w:bCs/>
      <w:sz w:val="20"/>
      <w:lang w:val="en-US"/>
    </w:rPr>
  </w:style>
  <w:style w:type="paragraph" w:customStyle="1" w:styleId="AbsHead">
    <w:name w:val="AbsHead"/>
    <w:link w:val="AbsHeadChar"/>
    <w:autoRedefine/>
    <w:qFormat/>
    <w:rsid w:val="00F4452E"/>
    <w:pPr>
      <w:keepNext/>
      <w:spacing w:before="120" w:after="80" w:line="240" w:lineRule="auto"/>
    </w:pPr>
    <w:rPr>
      <w:rFonts w:ascii="Linux Biolinum" w:hAnsi="Linux Biolinum" w:cs="Linux Biolinum"/>
      <w:b/>
      <w:lang w:val="fr-FR"/>
    </w:rPr>
  </w:style>
  <w:style w:type="character" w:customStyle="1" w:styleId="AbsHeadChar">
    <w:name w:val="AbsHead Char"/>
    <w:basedOn w:val="DefaultParagraphFont"/>
    <w:link w:val="AbsHead"/>
    <w:rsid w:val="00F4452E"/>
    <w:rPr>
      <w:rFonts w:ascii="Linux Biolinum" w:hAnsi="Linux Biolinum" w:cs="Linux Biolinum"/>
      <w:b/>
      <w:lang w:val="fr-FR"/>
    </w:rPr>
  </w:style>
  <w:style w:type="character" w:customStyle="1" w:styleId="AcceptedDate">
    <w:name w:val="AcceptedDate"/>
    <w:basedOn w:val="DefaultParagraphFont"/>
    <w:uiPriority w:val="1"/>
    <w:qFormat/>
    <w:rsid w:val="00F4452E"/>
    <w:rPr>
      <w:rFonts w:ascii="Linux Libertine" w:hAnsi="Linux Libertine" w:cs="Linux Libertine"/>
      <w:color w:val="FF0000"/>
    </w:rPr>
  </w:style>
  <w:style w:type="paragraph" w:customStyle="1" w:styleId="AckHead">
    <w:name w:val="AckHead"/>
    <w:link w:val="AckHeadChar"/>
    <w:autoRedefine/>
    <w:qFormat/>
    <w:rsid w:val="00F4452E"/>
    <w:pPr>
      <w:keepNext/>
      <w:spacing w:before="120" w:after="40" w:line="240" w:lineRule="auto"/>
    </w:pPr>
    <w:rPr>
      <w:rFonts w:ascii="Linux Biolinum" w:hAnsi="Linux Biolinum" w:cs="Linux Biolinum"/>
      <w:b/>
      <w:lang w:val="en-US"/>
    </w:rPr>
  </w:style>
  <w:style w:type="character" w:customStyle="1" w:styleId="AckHeadChar">
    <w:name w:val="AckHead Char"/>
    <w:basedOn w:val="DefaultParagraphFont"/>
    <w:link w:val="AckHead"/>
    <w:rsid w:val="00F4452E"/>
    <w:rPr>
      <w:rFonts w:ascii="Linux Biolinum" w:hAnsi="Linux Biolinum" w:cs="Linux Biolinum"/>
      <w:b/>
      <w:lang w:val="en-US"/>
    </w:rPr>
  </w:style>
  <w:style w:type="paragraph" w:customStyle="1" w:styleId="AckPara">
    <w:name w:val="AckPara"/>
    <w:autoRedefine/>
    <w:qFormat/>
    <w:rsid w:val="00F4452E"/>
    <w:pPr>
      <w:spacing w:after="0" w:line="264" w:lineRule="auto"/>
      <w:jc w:val="both"/>
    </w:pPr>
    <w:rPr>
      <w:rFonts w:ascii="Linux Libertine" w:hAnsi="Linux Libertine" w:cs="Linux Libertine"/>
      <w:sz w:val="18"/>
      <w:lang w:val="en-US"/>
    </w:rPr>
  </w:style>
  <w:style w:type="paragraph" w:customStyle="1" w:styleId="Address">
    <w:name w:val="Address"/>
    <w:rsid w:val="00F4452E"/>
    <w:pPr>
      <w:spacing w:before="240" w:after="240" w:line="560" w:lineRule="exact"/>
      <w:ind w:left="720" w:right="720"/>
      <w:contextualSpacing/>
    </w:pPr>
    <w:rPr>
      <w:rFonts w:ascii="Cambria Math" w:eastAsia="Times New Roman" w:hAnsi="Cambria Math" w:cs="Times New Roman"/>
      <w:color w:val="244061"/>
      <w:sz w:val="24"/>
      <w:szCs w:val="20"/>
      <w:lang w:val="en-US"/>
    </w:rPr>
  </w:style>
  <w:style w:type="character" w:customStyle="1" w:styleId="AltName">
    <w:name w:val="AltName"/>
    <w:basedOn w:val="DefaultParagraphFont"/>
    <w:uiPriority w:val="1"/>
    <w:qFormat/>
    <w:rsid w:val="00F4452E"/>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F4452E"/>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F4452E"/>
    <w:rPr>
      <w:rFonts w:ascii="Linux Biolinum" w:eastAsiaTheme="majorEastAsia" w:hAnsi="Linux Biolinum" w:cs="Linux Biolinum"/>
      <w:iCs/>
      <w:sz w:val="24"/>
      <w:szCs w:val="24"/>
      <w:lang w:val="en-US"/>
    </w:rPr>
  </w:style>
  <w:style w:type="paragraph" w:customStyle="1" w:styleId="AltSubTitle">
    <w:name w:val="AltSubTitle"/>
    <w:basedOn w:val="Subtitle"/>
    <w:qFormat/>
    <w:rsid w:val="00F4452E"/>
  </w:style>
  <w:style w:type="paragraph" w:customStyle="1" w:styleId="AltTitle">
    <w:name w:val="AltTitle"/>
    <w:basedOn w:val="Titledocument"/>
    <w:qFormat/>
    <w:rsid w:val="00F4452E"/>
  </w:style>
  <w:style w:type="paragraph" w:customStyle="1" w:styleId="Appendix">
    <w:name w:val="Appendix"/>
    <w:link w:val="AppendixChar"/>
    <w:qFormat/>
    <w:rsid w:val="00F4452E"/>
    <w:pPr>
      <w:spacing w:before="480" w:after="200" w:line="276" w:lineRule="auto"/>
    </w:pPr>
    <w:rPr>
      <w:rFonts w:asciiTheme="majorHAnsi" w:hAnsiTheme="majorHAnsi"/>
      <w:color w:val="44546A" w:themeColor="text2"/>
      <w:sz w:val="28"/>
      <w:lang w:val="en-US"/>
    </w:rPr>
  </w:style>
  <w:style w:type="character" w:customStyle="1" w:styleId="AppendixChar">
    <w:name w:val="Appendix Char"/>
    <w:basedOn w:val="DefaultParagraphFont"/>
    <w:link w:val="Appendix"/>
    <w:rsid w:val="00F4452E"/>
    <w:rPr>
      <w:rFonts w:asciiTheme="majorHAnsi" w:hAnsiTheme="majorHAnsi"/>
      <w:color w:val="44546A" w:themeColor="text2"/>
      <w:sz w:val="28"/>
      <w:lang w:val="en-US"/>
    </w:rPr>
  </w:style>
  <w:style w:type="paragraph" w:customStyle="1" w:styleId="AppendixH3">
    <w:name w:val="AppendixH3"/>
    <w:qFormat/>
    <w:rsid w:val="00F4452E"/>
    <w:pPr>
      <w:autoSpaceDE w:val="0"/>
      <w:autoSpaceDN w:val="0"/>
      <w:adjustRightInd w:val="0"/>
      <w:spacing w:before="60" w:after="140" w:line="240" w:lineRule="auto"/>
      <w:ind w:left="240"/>
    </w:pPr>
    <w:rPr>
      <w:rFonts w:ascii="Linux Biolinum" w:hAnsi="Linux Biolinum" w:cs="Linux Biolinum"/>
      <w:i/>
      <w:sz w:val="18"/>
      <w:szCs w:val="24"/>
      <w:lang w:val="en-US"/>
    </w:rPr>
  </w:style>
  <w:style w:type="character" w:customStyle="1" w:styleId="ArticleTitle">
    <w:name w:val="ArticleTitle"/>
    <w:basedOn w:val="DefaultParagraphFont"/>
    <w:uiPriority w:val="1"/>
    <w:qFormat/>
    <w:rsid w:val="00F4452E"/>
    <w:rPr>
      <w:rFonts w:ascii="Linux Libertine" w:hAnsi="Linux Libertine" w:cs="Linux Libertine"/>
      <w:color w:val="auto"/>
      <w:bdr w:val="none" w:sz="0" w:space="0" w:color="auto"/>
      <w:shd w:val="clear" w:color="auto" w:fill="CCCCFF"/>
    </w:rPr>
  </w:style>
  <w:style w:type="paragraph" w:customStyle="1" w:styleId="AuthInfo">
    <w:name w:val="AuthInfo"/>
    <w:qFormat/>
    <w:rsid w:val="00F4452E"/>
    <w:pPr>
      <w:spacing w:after="200" w:line="276" w:lineRule="auto"/>
    </w:pPr>
    <w:rPr>
      <w:lang w:val="en-US"/>
    </w:rPr>
  </w:style>
  <w:style w:type="paragraph" w:customStyle="1" w:styleId="AuthNotes">
    <w:name w:val="AuthNotes"/>
    <w:qFormat/>
    <w:rsid w:val="00F4452E"/>
    <w:pPr>
      <w:spacing w:after="0" w:line="276" w:lineRule="auto"/>
    </w:pPr>
    <w:rPr>
      <w:rFonts w:ascii="Linux Libertine" w:hAnsi="Linux Libertine" w:cs="Linux Libertine"/>
      <w:lang w:val="en-US"/>
    </w:rPr>
  </w:style>
  <w:style w:type="character" w:customStyle="1" w:styleId="author-comment">
    <w:name w:val="author-comment"/>
    <w:basedOn w:val="DefaultParagraphFont"/>
    <w:uiPriority w:val="1"/>
    <w:qFormat/>
    <w:rsid w:val="00F4452E"/>
    <w:rPr>
      <w:color w:val="FFC000" w:themeColor="accent4"/>
    </w:rPr>
  </w:style>
  <w:style w:type="character" w:customStyle="1" w:styleId="BookSeries">
    <w:name w:val="BookSeries"/>
    <w:uiPriority w:val="1"/>
    <w:rsid w:val="00F4452E"/>
    <w:rPr>
      <w:rFonts w:ascii="Linux Libertine" w:hAnsi="Linux Libertine" w:cs="Linux Libertine"/>
    </w:rPr>
  </w:style>
  <w:style w:type="character" w:customStyle="1" w:styleId="BookTitle">
    <w:name w:val="BookTitle"/>
    <w:basedOn w:val="DefaultParagraphFont"/>
    <w:uiPriority w:val="1"/>
    <w:qFormat/>
    <w:rsid w:val="00F4452E"/>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F4452E"/>
    <w:rPr>
      <w:rFonts w:ascii="Linux Libertine" w:hAnsi="Linux Libertine" w:cs="Linux Libertine"/>
      <w:color w:val="auto"/>
      <w:bdr w:val="none" w:sz="0" w:space="0" w:color="auto"/>
      <w:shd w:val="clear" w:color="auto" w:fill="auto"/>
    </w:rPr>
  </w:style>
  <w:style w:type="character" w:customStyle="1" w:styleId="CJK">
    <w:name w:val="CJK"/>
    <w:uiPriority w:val="1"/>
    <w:rsid w:val="00F4452E"/>
  </w:style>
  <w:style w:type="character" w:customStyle="1" w:styleId="Coden">
    <w:name w:val="Coden"/>
    <w:basedOn w:val="DefaultParagraphFont"/>
    <w:uiPriority w:val="1"/>
    <w:qFormat/>
    <w:rsid w:val="00F4452E"/>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F4452E"/>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F4452E"/>
    <w:rPr>
      <w:rFonts w:ascii="Times New Roman" w:hAnsi="Times New Roman"/>
      <w:color w:val="FF0066"/>
      <w:sz w:val="20"/>
    </w:rPr>
  </w:style>
  <w:style w:type="character" w:customStyle="1" w:styleId="ConfLoc">
    <w:name w:val="ConfLoc"/>
    <w:basedOn w:val="DefaultParagraphFont"/>
    <w:uiPriority w:val="1"/>
    <w:rsid w:val="00F4452E"/>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F4452E"/>
    <w:rPr>
      <w:rFonts w:ascii="Linux Libertine" w:hAnsi="Linux Libertine" w:cs="Linux Libertine"/>
      <w:color w:val="15BDBD"/>
    </w:rPr>
  </w:style>
  <w:style w:type="paragraph" w:customStyle="1" w:styleId="Contributor">
    <w:name w:val="Contributor"/>
    <w:basedOn w:val="Normal"/>
    <w:qFormat/>
    <w:rsid w:val="00F4452E"/>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F4452E"/>
  </w:style>
  <w:style w:type="character" w:customStyle="1" w:styleId="Correct">
    <w:name w:val="Correct"/>
    <w:basedOn w:val="DefaultParagraphFont"/>
    <w:uiPriority w:val="1"/>
    <w:qFormat/>
    <w:rsid w:val="00F4452E"/>
    <w:rPr>
      <w:b/>
      <w:color w:val="0070C0"/>
    </w:rPr>
  </w:style>
  <w:style w:type="character" w:customStyle="1" w:styleId="Country">
    <w:name w:val="Country"/>
    <w:basedOn w:val="DefaultParagraphFont"/>
    <w:uiPriority w:val="1"/>
    <w:qFormat/>
    <w:rsid w:val="00F4452E"/>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F4452E"/>
  </w:style>
  <w:style w:type="character" w:customStyle="1" w:styleId="Degree">
    <w:name w:val="Degree"/>
    <w:basedOn w:val="DefaultParagraphFont"/>
    <w:uiPriority w:val="1"/>
    <w:qFormat/>
    <w:rsid w:val="00F4452E"/>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F4452E"/>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F4452E"/>
    <w:pPr>
      <w:spacing w:before="100" w:after="100" w:line="240" w:lineRule="auto"/>
    </w:pPr>
    <w:rPr>
      <w:rFonts w:ascii="Linux Libertine" w:hAnsi="Linux Libertine" w:cs="Linux Libertine"/>
      <w:sz w:val="18"/>
      <w:lang w:val="en-US"/>
    </w:rPr>
  </w:style>
  <w:style w:type="character" w:customStyle="1" w:styleId="DisplayFormulaChar">
    <w:name w:val="DisplayFormula Char"/>
    <w:basedOn w:val="DefaultParagraphFont"/>
    <w:link w:val="DisplayFormula"/>
    <w:rsid w:val="00F4452E"/>
    <w:rPr>
      <w:rFonts w:ascii="Linux Libertine" w:hAnsi="Linux Libertine" w:cs="Linux Libertine"/>
      <w:sz w:val="18"/>
      <w:lang w:val="en-US"/>
    </w:rPr>
  </w:style>
  <w:style w:type="paragraph" w:customStyle="1" w:styleId="DisplayFormulaUnnum">
    <w:name w:val="DisplayFormulaUnnum"/>
    <w:basedOn w:val="Normal"/>
    <w:link w:val="DisplayFormulaUnnumChar"/>
    <w:rsid w:val="00F4452E"/>
  </w:style>
  <w:style w:type="character" w:customStyle="1" w:styleId="DisplayFormulaUnnumChar">
    <w:name w:val="DisplayFormulaUnnum Char"/>
    <w:basedOn w:val="DefaultParagraphFont"/>
    <w:link w:val="DisplayFormulaUnnum"/>
    <w:rsid w:val="00F4452E"/>
    <w:rPr>
      <w:rFonts w:ascii="Linux Libertine" w:hAnsi="Linux Libertine" w:cs="Linux Libertine"/>
      <w:sz w:val="18"/>
      <w:lang w:val="en-US"/>
    </w:rPr>
  </w:style>
  <w:style w:type="paragraph" w:customStyle="1" w:styleId="DocHead">
    <w:name w:val="DocHead"/>
    <w:basedOn w:val="Normal"/>
    <w:autoRedefine/>
    <w:qFormat/>
    <w:rsid w:val="00F4452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F4452E"/>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F4452E"/>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F4452E"/>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F4452E"/>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F4452E"/>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F4452E"/>
    <w:rPr>
      <w:rFonts w:ascii="Linux Libertine" w:hAnsi="Linux Libertine" w:cs="Linux Libertine"/>
      <w:color w:val="0808B8"/>
    </w:rPr>
  </w:style>
  <w:style w:type="character" w:styleId="EndnoteReference">
    <w:name w:val="endnote reference"/>
    <w:basedOn w:val="DefaultParagraphFont"/>
    <w:uiPriority w:val="99"/>
    <w:semiHidden/>
    <w:unhideWhenUsed/>
    <w:rsid w:val="00F4452E"/>
    <w:rPr>
      <w:rFonts w:ascii="Linux Libertine" w:hAnsi="Linux Libertine" w:cs="Linux Libertine"/>
      <w:vertAlign w:val="superscript"/>
    </w:rPr>
  </w:style>
  <w:style w:type="paragraph" w:styleId="EndnoteText">
    <w:name w:val="endnote text"/>
    <w:basedOn w:val="Normal"/>
    <w:link w:val="EndnoteTextChar"/>
    <w:uiPriority w:val="99"/>
    <w:semiHidden/>
    <w:unhideWhenUsed/>
    <w:rsid w:val="00F4452E"/>
    <w:rPr>
      <w:sz w:val="20"/>
      <w:szCs w:val="20"/>
    </w:rPr>
  </w:style>
  <w:style w:type="character" w:customStyle="1" w:styleId="EndnoteTextChar">
    <w:name w:val="Endnote Text Char"/>
    <w:basedOn w:val="DefaultParagraphFont"/>
    <w:link w:val="EndnoteText"/>
    <w:uiPriority w:val="99"/>
    <w:semiHidden/>
    <w:rsid w:val="00F4452E"/>
    <w:rPr>
      <w:rFonts w:ascii="Linux Libertine" w:hAnsi="Linux Libertine" w:cs="Linux Libertine"/>
      <w:sz w:val="20"/>
      <w:szCs w:val="20"/>
      <w:lang w:val="en-US"/>
    </w:rPr>
  </w:style>
  <w:style w:type="character" w:customStyle="1" w:styleId="EqnCount">
    <w:name w:val="EqnCount"/>
    <w:basedOn w:val="DefaultParagraphFont"/>
    <w:uiPriority w:val="1"/>
    <w:qFormat/>
    <w:rsid w:val="00F4452E"/>
    <w:rPr>
      <w:color w:val="0000FF"/>
    </w:rPr>
  </w:style>
  <w:style w:type="character" w:customStyle="1" w:styleId="eSlide">
    <w:name w:val="eSlide"/>
    <w:basedOn w:val="DefaultParagraphFont"/>
    <w:uiPriority w:val="1"/>
    <w:qFormat/>
    <w:rsid w:val="00F4452E"/>
    <w:rPr>
      <w:color w:val="FF0000"/>
    </w:rPr>
  </w:style>
  <w:style w:type="paragraph" w:customStyle="1" w:styleId="Extract">
    <w:name w:val="Extract"/>
    <w:basedOn w:val="Normal"/>
    <w:rsid w:val="00F4452E"/>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F4452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F4452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F4452E"/>
    <w:rPr>
      <w:rFonts w:ascii="Linux Libertine" w:hAnsi="Linux Libertine" w:cs="Linux Libertine"/>
      <w:color w:val="C00000"/>
    </w:rPr>
  </w:style>
  <w:style w:type="character" w:customStyle="1" w:styleId="FigCount">
    <w:name w:val="FigCount"/>
    <w:basedOn w:val="DefaultParagraphFont"/>
    <w:uiPriority w:val="1"/>
    <w:qFormat/>
    <w:rsid w:val="00F4452E"/>
    <w:rPr>
      <w:color w:val="0000FF"/>
    </w:rPr>
  </w:style>
  <w:style w:type="paragraph" w:customStyle="1" w:styleId="TableFootnote">
    <w:name w:val="TableFootnote"/>
    <w:basedOn w:val="Normal"/>
    <w:link w:val="TableFootnoteChar"/>
    <w:qFormat/>
    <w:rsid w:val="00F4452E"/>
  </w:style>
  <w:style w:type="character" w:customStyle="1" w:styleId="TableFootnoteChar">
    <w:name w:val="TableFootnote Char"/>
    <w:basedOn w:val="DefaultParagraphFont"/>
    <w:link w:val="TableFootnote"/>
    <w:rsid w:val="00F4452E"/>
    <w:rPr>
      <w:rFonts w:ascii="Linux Libertine" w:hAnsi="Linux Libertine" w:cs="Linux Libertine"/>
      <w:sz w:val="18"/>
      <w:lang w:val="en-US"/>
    </w:rPr>
  </w:style>
  <w:style w:type="character" w:customStyle="1" w:styleId="FirstName">
    <w:name w:val="FirstName"/>
    <w:basedOn w:val="DefaultParagraphFont"/>
    <w:uiPriority w:val="1"/>
    <w:qFormat/>
    <w:rsid w:val="00F4452E"/>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F4452E"/>
    <w:pPr>
      <w:shd w:val="clear" w:color="auto" w:fill="E2EFD9" w:themeFill="accent6" w:themeFillTint="33"/>
      <w:ind w:left="1134" w:right="1134" w:firstLine="0"/>
      <w:jc w:val="both"/>
    </w:pPr>
  </w:style>
  <w:style w:type="character" w:customStyle="1" w:styleId="focus">
    <w:name w:val="focus"/>
    <w:basedOn w:val="DefaultParagraphFont"/>
    <w:rsid w:val="00F4452E"/>
  </w:style>
  <w:style w:type="character" w:customStyle="1" w:styleId="GrantNumber">
    <w:name w:val="GrantNumber"/>
    <w:basedOn w:val="DefaultParagraphFont"/>
    <w:uiPriority w:val="1"/>
    <w:qFormat/>
    <w:rsid w:val="00F4452E"/>
    <w:rPr>
      <w:rFonts w:ascii="Linux Libertine" w:hAnsi="Linux Libertine" w:cs="Linux Libertine"/>
      <w:color w:val="9900FF"/>
    </w:rPr>
  </w:style>
  <w:style w:type="character" w:customStyle="1" w:styleId="GrantSponser">
    <w:name w:val="GrantSponser"/>
    <w:basedOn w:val="DefaultParagraphFont"/>
    <w:uiPriority w:val="1"/>
    <w:qFormat/>
    <w:rsid w:val="00F4452E"/>
    <w:rPr>
      <w:rFonts w:ascii="Linux Libertine" w:hAnsi="Linux Libertine" w:cs="Linux Libertine"/>
      <w:color w:val="666699"/>
    </w:rPr>
  </w:style>
  <w:style w:type="paragraph" w:customStyle="1" w:styleId="Head5">
    <w:name w:val="Head5"/>
    <w:autoRedefine/>
    <w:qFormat/>
    <w:rsid w:val="00F4452E"/>
    <w:pPr>
      <w:spacing w:before="120" w:after="120" w:line="240" w:lineRule="auto"/>
    </w:pPr>
    <w:rPr>
      <w:rFonts w:ascii="Linux Biolinum" w:eastAsia="Times New Roman" w:hAnsi="Linux Biolinum" w:cs="Linux Biolinum"/>
      <w:szCs w:val="20"/>
      <w:lang w:val="en-US"/>
    </w:rPr>
  </w:style>
  <w:style w:type="paragraph" w:customStyle="1" w:styleId="Head6">
    <w:name w:val="Head6"/>
    <w:basedOn w:val="Normal"/>
    <w:rsid w:val="00F4452E"/>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F4452E"/>
  </w:style>
  <w:style w:type="character" w:customStyle="1" w:styleId="Isbn">
    <w:name w:val="Isbn"/>
    <w:basedOn w:val="DefaultParagraphFont"/>
    <w:uiPriority w:val="1"/>
    <w:qFormat/>
    <w:rsid w:val="00F4452E"/>
    <w:rPr>
      <w:rFonts w:ascii="Linux Libertine" w:hAnsi="Linux Libertine" w:cs="Linux Libertine"/>
      <w:bdr w:val="none" w:sz="0" w:space="0" w:color="auto"/>
      <w:shd w:val="clear" w:color="auto" w:fill="C8EBFC"/>
    </w:rPr>
  </w:style>
  <w:style w:type="character" w:customStyle="1" w:styleId="ListTitle">
    <w:name w:val="ListTitle"/>
    <w:basedOn w:val="Label"/>
    <w:uiPriority w:val="1"/>
    <w:qFormat/>
    <w:rsid w:val="00F4452E"/>
    <w:rPr>
      <w:rFonts w:ascii="Linux Biolinum" w:hAnsi="Linux Biolinum" w:cs="Linux Biolinum"/>
      <w:b/>
      <w:color w:val="0070C0"/>
      <w:sz w:val="18"/>
    </w:rPr>
  </w:style>
  <w:style w:type="character" w:customStyle="1" w:styleId="Isource">
    <w:name w:val="Isource"/>
    <w:basedOn w:val="ListTitle"/>
    <w:uiPriority w:val="1"/>
    <w:qFormat/>
    <w:rsid w:val="00F4452E"/>
    <w:rPr>
      <w:rFonts w:ascii="Linux Biolinum" w:hAnsi="Linux Biolinum" w:cs="Linux Biolinum"/>
      <w:b/>
      <w:color w:val="ED7D31" w:themeColor="accent2"/>
      <w:sz w:val="18"/>
    </w:rPr>
  </w:style>
  <w:style w:type="character" w:customStyle="1" w:styleId="Issn">
    <w:name w:val="Issn"/>
    <w:basedOn w:val="DefaultParagraphFont"/>
    <w:uiPriority w:val="1"/>
    <w:qFormat/>
    <w:rsid w:val="00F4452E"/>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F4452E"/>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F4452E"/>
    <w:rPr>
      <w:rFonts w:ascii="Linux Libertine" w:hAnsi="Linux Libertine" w:cs="Linux Libertine"/>
      <w:color w:val="auto"/>
      <w:bdr w:val="none" w:sz="0" w:space="0" w:color="auto"/>
      <w:shd w:val="clear" w:color="auto" w:fill="CCFF99"/>
    </w:rPr>
  </w:style>
  <w:style w:type="paragraph" w:customStyle="1" w:styleId="ListEnd">
    <w:name w:val="ListEnd"/>
    <w:basedOn w:val="Normal"/>
    <w:qFormat/>
    <w:rsid w:val="00F4452E"/>
  </w:style>
  <w:style w:type="paragraph" w:customStyle="1" w:styleId="ListStart">
    <w:name w:val="ListStart"/>
    <w:basedOn w:val="Normal"/>
    <w:qFormat/>
    <w:rsid w:val="00F4452E"/>
  </w:style>
  <w:style w:type="paragraph" w:customStyle="1" w:styleId="MetadataHead">
    <w:name w:val="MetadataHead"/>
    <w:basedOn w:val="Normal"/>
    <w:rsid w:val="00F4452E"/>
    <w:rPr>
      <w:color w:val="8496B0" w:themeColor="text2" w:themeTint="99"/>
      <w:sz w:val="2"/>
    </w:rPr>
  </w:style>
  <w:style w:type="character" w:customStyle="1" w:styleId="MiddleName">
    <w:name w:val="MiddleName"/>
    <w:basedOn w:val="DefaultParagraphFont"/>
    <w:uiPriority w:val="1"/>
    <w:qFormat/>
    <w:rsid w:val="00F4452E"/>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F4452E"/>
    <w:rPr>
      <w:rFonts w:ascii="Linux Libertine" w:hAnsi="Linux Libertine" w:cs="Linux Libertine"/>
      <w:color w:val="7030A0"/>
    </w:rPr>
  </w:style>
  <w:style w:type="character" w:customStyle="1" w:styleId="Orcid">
    <w:name w:val="Orcid"/>
    <w:basedOn w:val="DefaultParagraphFont"/>
    <w:uiPriority w:val="1"/>
    <w:qFormat/>
    <w:rsid w:val="00F4452E"/>
    <w:rPr>
      <w:rFonts w:ascii="Linux Libertine" w:hAnsi="Linux Libertine" w:cs="Linux Libertine"/>
      <w:color w:val="7030A0"/>
    </w:rPr>
  </w:style>
  <w:style w:type="character" w:customStyle="1" w:styleId="OrgDiv">
    <w:name w:val="OrgDiv"/>
    <w:basedOn w:val="DefaultParagraphFont"/>
    <w:uiPriority w:val="1"/>
    <w:qFormat/>
    <w:rsid w:val="00F4452E"/>
    <w:rPr>
      <w:rFonts w:ascii="Linux Libertine" w:hAnsi="Linux Libertine" w:cs="Linux Libertine"/>
      <w:color w:val="auto"/>
    </w:rPr>
  </w:style>
  <w:style w:type="character" w:customStyle="1" w:styleId="OrgName">
    <w:name w:val="OrgName"/>
    <w:basedOn w:val="DefaultParagraphFont"/>
    <w:uiPriority w:val="1"/>
    <w:qFormat/>
    <w:rsid w:val="00F4452E"/>
    <w:rPr>
      <w:rFonts w:ascii="Linux Libertine" w:hAnsi="Linux Libertine" w:cs="Linux Libertine"/>
      <w:color w:val="auto"/>
    </w:rPr>
  </w:style>
  <w:style w:type="character" w:customStyle="1" w:styleId="Pages">
    <w:name w:val="Pages"/>
    <w:basedOn w:val="DefaultParagraphFont"/>
    <w:uiPriority w:val="1"/>
    <w:qFormat/>
    <w:rsid w:val="00F4452E"/>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F4452E"/>
    <w:pPr>
      <w:ind w:firstLine="0"/>
    </w:pPr>
  </w:style>
  <w:style w:type="character" w:customStyle="1" w:styleId="ParaContinueChar">
    <w:name w:val="ParaContinue Char"/>
    <w:basedOn w:val="DefaultParagraphFont"/>
    <w:link w:val="ParaContinue"/>
    <w:rsid w:val="00F4452E"/>
    <w:rPr>
      <w:rFonts w:ascii="Linux Libertine" w:hAnsi="Linux Libertine" w:cs="Linux Libertine"/>
      <w:sz w:val="18"/>
      <w:lang w:val="en-US"/>
    </w:rPr>
  </w:style>
  <w:style w:type="character" w:customStyle="1" w:styleId="PinCode">
    <w:name w:val="PinCode"/>
    <w:basedOn w:val="DefaultParagraphFont"/>
    <w:uiPriority w:val="1"/>
    <w:qFormat/>
    <w:rsid w:val="00F4452E"/>
    <w:rPr>
      <w:rFonts w:ascii="Linux Libertine" w:hAnsi="Linux Libertine" w:cs="Linux Libertine"/>
      <w:color w:val="808000"/>
    </w:rPr>
  </w:style>
  <w:style w:type="character" w:styleId="PlaceholderText">
    <w:name w:val="Placeholder Text"/>
    <w:basedOn w:val="DefaultParagraphFont"/>
    <w:uiPriority w:val="99"/>
    <w:semiHidden/>
    <w:rsid w:val="00F4452E"/>
    <w:rPr>
      <w:rFonts w:ascii="Linux Libertine" w:hAnsi="Linux Libertine" w:cs="Linux Libertine"/>
      <w:color w:val="808080"/>
    </w:rPr>
  </w:style>
  <w:style w:type="character" w:customStyle="1" w:styleId="Prefix">
    <w:name w:val="Prefix"/>
    <w:basedOn w:val="DefaultParagraphFont"/>
    <w:uiPriority w:val="1"/>
    <w:qFormat/>
    <w:rsid w:val="00F4452E"/>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F4452E"/>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F4452E"/>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F4452E"/>
    <w:pPr>
      <w:shd w:val="clear" w:color="auto" w:fill="EDEDED" w:themeFill="accent3" w:themeFillTint="33"/>
      <w:ind w:left="1134" w:right="1134" w:firstLine="0"/>
      <w:jc w:val="both"/>
    </w:pPr>
  </w:style>
  <w:style w:type="paragraph" w:customStyle="1" w:styleId="Quotation">
    <w:name w:val="Quotation"/>
    <w:basedOn w:val="Normal"/>
    <w:qFormat/>
    <w:rsid w:val="00F4452E"/>
    <w:pPr>
      <w:jc w:val="center"/>
    </w:pPr>
    <w:rPr>
      <w:sz w:val="16"/>
    </w:rPr>
  </w:style>
  <w:style w:type="character" w:customStyle="1" w:styleId="ReceivedDate">
    <w:name w:val="ReceivedDate"/>
    <w:basedOn w:val="DefaultParagraphFont"/>
    <w:uiPriority w:val="1"/>
    <w:qFormat/>
    <w:rsid w:val="00F4452E"/>
    <w:rPr>
      <w:rFonts w:ascii="Linux Libertine" w:hAnsi="Linux Libertine" w:cs="Linux Libertine"/>
      <w:color w:val="00B050"/>
    </w:rPr>
  </w:style>
  <w:style w:type="paragraph" w:customStyle="1" w:styleId="RectoRRH">
    <w:name w:val="Recto_(RRH)"/>
    <w:autoRedefine/>
    <w:qFormat/>
    <w:rsid w:val="00F4452E"/>
    <w:pPr>
      <w:spacing w:after="0" w:line="240" w:lineRule="auto"/>
      <w:jc w:val="right"/>
    </w:pPr>
    <w:rPr>
      <w:rFonts w:ascii="Linux Libertine" w:eastAsia="Times New Roman" w:hAnsi="Linux Libertine" w:cs="Linux Libertine"/>
      <w:sz w:val="18"/>
      <w:szCs w:val="20"/>
      <w:lang w:val="en-US"/>
    </w:rPr>
  </w:style>
  <w:style w:type="character" w:customStyle="1" w:styleId="RefCount">
    <w:name w:val="RefCount"/>
    <w:basedOn w:val="DefaultParagraphFont"/>
    <w:uiPriority w:val="1"/>
    <w:qFormat/>
    <w:rsid w:val="00F4452E"/>
    <w:rPr>
      <w:color w:val="0000FF"/>
    </w:rPr>
  </w:style>
  <w:style w:type="paragraph" w:customStyle="1" w:styleId="Reference">
    <w:name w:val="Reference"/>
    <w:basedOn w:val="Normal"/>
    <w:qFormat/>
    <w:rsid w:val="00F4452E"/>
  </w:style>
  <w:style w:type="character" w:customStyle="1" w:styleId="RefMisc">
    <w:name w:val="RefMisc"/>
    <w:basedOn w:val="DefaultParagraphFont"/>
    <w:uiPriority w:val="1"/>
    <w:qFormat/>
    <w:rsid w:val="00F4452E"/>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F4452E"/>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F4452E"/>
    <w:rPr>
      <w:rFonts w:ascii="Linux Libertine" w:hAnsi="Linux Libertine" w:cs="Linux Libertine"/>
      <w:color w:val="0070C0"/>
    </w:rPr>
  </w:style>
  <w:style w:type="character" w:customStyle="1" w:styleId="RevisedDate1">
    <w:name w:val="RevisedDate1"/>
    <w:basedOn w:val="DefaultParagraphFont"/>
    <w:uiPriority w:val="1"/>
    <w:qFormat/>
    <w:rsid w:val="00F4452E"/>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F4452E"/>
    <w:rPr>
      <w:rFonts w:ascii="Linux Libertine" w:hAnsi="Linux Libertine" w:cs="Linux Libertine"/>
      <w:color w:val="538135" w:themeColor="accent6" w:themeShade="BF"/>
    </w:rPr>
  </w:style>
  <w:style w:type="character" w:customStyle="1" w:styleId="Role">
    <w:name w:val="Role"/>
    <w:basedOn w:val="DefaultParagraphFont"/>
    <w:uiPriority w:val="1"/>
    <w:qFormat/>
    <w:rsid w:val="00F4452E"/>
    <w:rPr>
      <w:rFonts w:ascii="Linux Libertine" w:hAnsi="Linux Libertine" w:cs="Linux Libertine"/>
      <w:color w:val="92D050"/>
    </w:rPr>
  </w:style>
  <w:style w:type="paragraph" w:styleId="Salutation">
    <w:name w:val="Salutation"/>
    <w:basedOn w:val="Normal"/>
    <w:next w:val="Normal"/>
    <w:link w:val="SalutationChar"/>
    <w:uiPriority w:val="99"/>
    <w:semiHidden/>
    <w:unhideWhenUsed/>
    <w:rsid w:val="00F4452E"/>
  </w:style>
  <w:style w:type="character" w:customStyle="1" w:styleId="SalutationChar">
    <w:name w:val="Salutation Char"/>
    <w:basedOn w:val="DefaultParagraphFont"/>
    <w:link w:val="Salutation"/>
    <w:uiPriority w:val="99"/>
    <w:semiHidden/>
    <w:rsid w:val="00F4452E"/>
    <w:rPr>
      <w:rFonts w:ascii="Linux Libertine" w:hAnsi="Linux Libertine" w:cs="Linux Libertine"/>
      <w:sz w:val="18"/>
      <w:lang w:val="en-US"/>
    </w:rPr>
  </w:style>
  <w:style w:type="paragraph" w:customStyle="1" w:styleId="SelfCitation">
    <w:name w:val="SelfCitation"/>
    <w:basedOn w:val="Para"/>
    <w:qFormat/>
    <w:rsid w:val="00F4452E"/>
  </w:style>
  <w:style w:type="paragraph" w:customStyle="1" w:styleId="Source">
    <w:name w:val="Source"/>
    <w:basedOn w:val="Normal"/>
    <w:qFormat/>
    <w:rsid w:val="00F4452E"/>
    <w:pPr>
      <w:spacing w:after="200" w:line="276" w:lineRule="auto"/>
      <w:ind w:left="720"/>
      <w:jc w:val="right"/>
    </w:pPr>
    <w:rPr>
      <w:rFonts w:asciiTheme="minorHAnsi" w:hAnsiTheme="minorHAnsi"/>
      <w:sz w:val="22"/>
    </w:rPr>
  </w:style>
  <w:style w:type="paragraph" w:customStyle="1" w:styleId="Spine">
    <w:name w:val="Spine"/>
    <w:basedOn w:val="Normal"/>
    <w:qFormat/>
    <w:rsid w:val="00F4452E"/>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F4452E"/>
    <w:rPr>
      <w:rFonts w:ascii="Linux Libertine" w:hAnsi="Linux Libertine" w:cs="Linux Libertine"/>
      <w:color w:val="auto"/>
    </w:rPr>
  </w:style>
  <w:style w:type="paragraph" w:customStyle="1" w:styleId="Statements">
    <w:name w:val="Statements"/>
    <w:basedOn w:val="Normal"/>
    <w:qFormat/>
    <w:rsid w:val="00F4452E"/>
    <w:pPr>
      <w:ind w:firstLine="240"/>
    </w:pPr>
    <w:rPr>
      <w:sz w:val="20"/>
    </w:rPr>
  </w:style>
  <w:style w:type="character" w:customStyle="1" w:styleId="Street">
    <w:name w:val="Street"/>
    <w:basedOn w:val="DefaultParagraphFont"/>
    <w:uiPriority w:val="1"/>
    <w:qFormat/>
    <w:rsid w:val="00F4452E"/>
    <w:rPr>
      <w:rFonts w:ascii="Linux Libertine" w:hAnsi="Linux Libertine" w:cs="Linux Libertine"/>
      <w:color w:val="auto"/>
      <w:bdr w:val="none" w:sz="0" w:space="0" w:color="auto"/>
      <w:shd w:val="clear" w:color="auto" w:fill="00CC99"/>
    </w:rPr>
  </w:style>
  <w:style w:type="character" w:styleId="Strong">
    <w:name w:val="Strong"/>
    <w:basedOn w:val="DefaultParagraphFont"/>
    <w:uiPriority w:val="22"/>
    <w:qFormat/>
    <w:rsid w:val="00F4452E"/>
    <w:rPr>
      <w:b/>
      <w:bCs/>
    </w:rPr>
  </w:style>
  <w:style w:type="character" w:customStyle="1" w:styleId="Suffix">
    <w:name w:val="Suffix"/>
    <w:basedOn w:val="DefaultParagraphFont"/>
    <w:uiPriority w:val="1"/>
    <w:qFormat/>
    <w:rsid w:val="00F4452E"/>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F4452E"/>
    <w:rPr>
      <w:rFonts w:ascii="Linux Libertine" w:hAnsi="Linux Libertine" w:cs="Linux Libertine"/>
      <w:color w:val="auto"/>
      <w:bdr w:val="none" w:sz="0" w:space="0" w:color="auto"/>
      <w:shd w:val="clear" w:color="auto" w:fill="BCBCBC"/>
    </w:rPr>
  </w:style>
  <w:style w:type="paragraph" w:customStyle="1" w:styleId="TableFootTitle">
    <w:name w:val="TableFootTitle"/>
    <w:basedOn w:val="TableFootnote"/>
    <w:autoRedefine/>
    <w:qFormat/>
    <w:rsid w:val="00F4452E"/>
    <w:rPr>
      <w:sz w:val="22"/>
    </w:rPr>
  </w:style>
  <w:style w:type="character" w:customStyle="1" w:styleId="TblCount">
    <w:name w:val="TblCount"/>
    <w:basedOn w:val="DefaultParagraphFont"/>
    <w:uiPriority w:val="1"/>
    <w:qFormat/>
    <w:rsid w:val="00F4452E"/>
    <w:rPr>
      <w:color w:val="0000FF"/>
    </w:rPr>
  </w:style>
  <w:style w:type="paragraph" w:customStyle="1" w:styleId="TitleNote">
    <w:name w:val="TitleNote"/>
    <w:basedOn w:val="AuthNotes"/>
    <w:qFormat/>
    <w:rsid w:val="00F4452E"/>
    <w:rPr>
      <w:sz w:val="20"/>
    </w:rPr>
  </w:style>
  <w:style w:type="paragraph" w:customStyle="1" w:styleId="TOC1">
    <w:name w:val="TOC1"/>
    <w:basedOn w:val="Normal"/>
    <w:qFormat/>
    <w:rsid w:val="00F4452E"/>
  </w:style>
  <w:style w:type="paragraph" w:customStyle="1" w:styleId="TOC2">
    <w:name w:val="TOC2"/>
    <w:basedOn w:val="Normal"/>
    <w:qFormat/>
    <w:rsid w:val="00F4452E"/>
  </w:style>
  <w:style w:type="paragraph" w:customStyle="1" w:styleId="TOC3">
    <w:name w:val="TOC3"/>
    <w:basedOn w:val="Normal"/>
    <w:qFormat/>
    <w:rsid w:val="00F4452E"/>
  </w:style>
  <w:style w:type="paragraph" w:customStyle="1" w:styleId="TOC4">
    <w:name w:val="TOC4"/>
    <w:basedOn w:val="Normal"/>
    <w:qFormat/>
    <w:rsid w:val="00F4452E"/>
  </w:style>
  <w:style w:type="paragraph" w:customStyle="1" w:styleId="TOCHeading">
    <w:name w:val="TOCHeading"/>
    <w:basedOn w:val="Normal"/>
    <w:qFormat/>
    <w:rsid w:val="00F4452E"/>
  </w:style>
  <w:style w:type="paragraph" w:customStyle="1" w:styleId="Update">
    <w:name w:val="Update"/>
    <w:basedOn w:val="Normal"/>
    <w:qFormat/>
    <w:rsid w:val="00F4452E"/>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F4452E"/>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F4452E"/>
  </w:style>
  <w:style w:type="paragraph" w:customStyle="1" w:styleId="VersoLRH">
    <w:name w:val="Verso_(LRH)"/>
    <w:autoRedefine/>
    <w:qFormat/>
    <w:rsid w:val="00F4452E"/>
    <w:pPr>
      <w:spacing w:after="0" w:line="240" w:lineRule="auto"/>
    </w:pPr>
    <w:rPr>
      <w:rFonts w:ascii="Linux Libertine" w:eastAsia="Times New Roman" w:hAnsi="Linux Libertine" w:cs="Linux Libertine"/>
      <w:sz w:val="14"/>
      <w:szCs w:val="20"/>
      <w:lang w:val="en-US"/>
    </w:rPr>
  </w:style>
  <w:style w:type="paragraph" w:customStyle="1" w:styleId="Video">
    <w:name w:val="Video"/>
    <w:basedOn w:val="Normal"/>
    <w:qFormat/>
    <w:rsid w:val="00F4452E"/>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F4452E"/>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F4452E"/>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F4452E"/>
  </w:style>
  <w:style w:type="character" w:styleId="PageNumber">
    <w:name w:val="page number"/>
    <w:basedOn w:val="DefaultParagraphFont"/>
    <w:uiPriority w:val="99"/>
    <w:semiHidden/>
    <w:unhideWhenUsed/>
    <w:rsid w:val="00F4452E"/>
    <w:rPr>
      <w:rFonts w:ascii="Linux Libertine" w:hAnsi="Linux Libertine" w:cs="Linux Libertine"/>
      <w:sz w:val="14"/>
    </w:rPr>
  </w:style>
  <w:style w:type="character" w:styleId="LineNumber">
    <w:name w:val="line number"/>
    <w:basedOn w:val="DefaultParagraphFont"/>
    <w:uiPriority w:val="99"/>
    <w:semiHidden/>
    <w:unhideWhenUsed/>
    <w:rsid w:val="00F4452E"/>
    <w:rPr>
      <w:sz w:val="16"/>
    </w:rPr>
  </w:style>
  <w:style w:type="paragraph" w:styleId="NoSpacing">
    <w:name w:val="No Spacing"/>
    <w:uiPriority w:val="1"/>
    <w:qFormat/>
    <w:rsid w:val="00F4452E"/>
    <w:pPr>
      <w:spacing w:after="0" w:line="240" w:lineRule="auto"/>
    </w:pPr>
    <w:rPr>
      <w:lang w:val="en-US"/>
    </w:rPr>
  </w:style>
  <w:style w:type="character" w:customStyle="1" w:styleId="KeyTerm">
    <w:name w:val="KeyTerm"/>
    <w:basedOn w:val="DefaultParagraphFont"/>
    <w:uiPriority w:val="1"/>
    <w:qFormat/>
    <w:rsid w:val="00F4452E"/>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F4452E"/>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F4452E"/>
  </w:style>
  <w:style w:type="paragraph" w:customStyle="1" w:styleId="RefFormatHead">
    <w:name w:val="RefFormatHead"/>
    <w:basedOn w:val="Normal"/>
    <w:qFormat/>
    <w:rsid w:val="00F4452E"/>
    <w:pPr>
      <w:keepNext/>
      <w:spacing w:before="60" w:after="60"/>
    </w:pPr>
    <w:rPr>
      <w:b/>
    </w:rPr>
  </w:style>
  <w:style w:type="paragraph" w:customStyle="1" w:styleId="RefFormatPara">
    <w:name w:val="RefFormatPara"/>
    <w:basedOn w:val="Normal"/>
    <w:qFormat/>
    <w:rsid w:val="00F4452E"/>
    <w:pPr>
      <w:spacing w:before="60" w:after="60"/>
      <w:contextualSpacing/>
    </w:pPr>
  </w:style>
  <w:style w:type="paragraph" w:customStyle="1" w:styleId="Style1">
    <w:name w:val="Style1"/>
    <w:basedOn w:val="Head4"/>
    <w:qFormat/>
    <w:rsid w:val="00F4452E"/>
    <w:pPr>
      <w:numPr>
        <w:ilvl w:val="0"/>
        <w:numId w:val="0"/>
      </w:numPr>
    </w:pPr>
  </w:style>
  <w:style w:type="paragraph" w:customStyle="1" w:styleId="PermissionBlock">
    <w:name w:val="PermissionBlock"/>
    <w:basedOn w:val="FootnoteText"/>
    <w:qFormat/>
    <w:rsid w:val="00F4452E"/>
  </w:style>
  <w:style w:type="character" w:customStyle="1" w:styleId="ArticleNumber">
    <w:name w:val="ArticleNumber"/>
    <w:basedOn w:val="DefaultParagraphFont"/>
    <w:uiPriority w:val="1"/>
    <w:qFormat/>
    <w:rsid w:val="00F4452E"/>
    <w:rPr>
      <w:rFonts w:ascii="Linux Libertine" w:hAnsi="Linux Libertine" w:cs="Linux Libertine"/>
      <w:color w:val="7030A0"/>
    </w:rPr>
  </w:style>
  <w:style w:type="paragraph" w:styleId="Date">
    <w:name w:val="Date"/>
    <w:basedOn w:val="Normal"/>
    <w:next w:val="Normal"/>
    <w:link w:val="DateChar1"/>
    <w:uiPriority w:val="99"/>
    <w:semiHidden/>
    <w:unhideWhenUsed/>
    <w:rsid w:val="00F4452E"/>
  </w:style>
  <w:style w:type="character" w:customStyle="1" w:styleId="DateChar1">
    <w:name w:val="Date Char1"/>
    <w:basedOn w:val="DefaultParagraphFont"/>
    <w:link w:val="Date"/>
    <w:uiPriority w:val="99"/>
    <w:semiHidden/>
    <w:rsid w:val="00F4452E"/>
    <w:rPr>
      <w:rFonts w:ascii="Linux Libertine" w:hAnsi="Linux Libertine" w:cs="Linux Libertine"/>
      <w:sz w:val="18"/>
      <w:lang w:val="en-US"/>
    </w:rPr>
  </w:style>
  <w:style w:type="paragraph" w:styleId="List">
    <w:name w:val="List"/>
    <w:basedOn w:val="Normal"/>
    <w:uiPriority w:val="99"/>
    <w:semiHidden/>
    <w:unhideWhenUsed/>
    <w:rsid w:val="00F4452E"/>
    <w:pPr>
      <w:ind w:left="360" w:hanging="360"/>
      <w:contextualSpacing/>
    </w:pPr>
  </w:style>
  <w:style w:type="paragraph" w:styleId="List2">
    <w:name w:val="List 2"/>
    <w:basedOn w:val="Normal"/>
    <w:uiPriority w:val="99"/>
    <w:semiHidden/>
    <w:unhideWhenUsed/>
    <w:rsid w:val="00F4452E"/>
    <w:pPr>
      <w:ind w:left="720" w:hanging="360"/>
      <w:contextualSpacing/>
    </w:pPr>
  </w:style>
  <w:style w:type="paragraph" w:styleId="List3">
    <w:name w:val="List 3"/>
    <w:basedOn w:val="Normal"/>
    <w:uiPriority w:val="99"/>
    <w:semiHidden/>
    <w:unhideWhenUsed/>
    <w:rsid w:val="00F4452E"/>
    <w:pPr>
      <w:ind w:left="1080" w:hanging="360"/>
      <w:contextualSpacing/>
    </w:pPr>
  </w:style>
  <w:style w:type="paragraph" w:styleId="List4">
    <w:name w:val="List 4"/>
    <w:basedOn w:val="Normal"/>
    <w:uiPriority w:val="99"/>
    <w:semiHidden/>
    <w:unhideWhenUsed/>
    <w:rsid w:val="00F4452E"/>
    <w:pPr>
      <w:ind w:left="1440" w:hanging="360"/>
      <w:contextualSpacing/>
    </w:pPr>
  </w:style>
  <w:style w:type="paragraph" w:styleId="List5">
    <w:name w:val="List 5"/>
    <w:basedOn w:val="Normal"/>
    <w:uiPriority w:val="99"/>
    <w:semiHidden/>
    <w:unhideWhenUsed/>
    <w:rsid w:val="00F4452E"/>
    <w:pPr>
      <w:ind w:left="1800" w:hanging="360"/>
      <w:contextualSpacing/>
    </w:pPr>
  </w:style>
  <w:style w:type="paragraph" w:styleId="ListBullet">
    <w:name w:val="List Bullet"/>
    <w:basedOn w:val="Normal"/>
    <w:uiPriority w:val="99"/>
    <w:semiHidden/>
    <w:unhideWhenUsed/>
    <w:rsid w:val="00F4452E"/>
    <w:pPr>
      <w:numPr>
        <w:numId w:val="2"/>
      </w:numPr>
      <w:contextualSpacing/>
    </w:pPr>
  </w:style>
  <w:style w:type="paragraph" w:styleId="ListBullet2">
    <w:name w:val="List Bullet 2"/>
    <w:basedOn w:val="Normal"/>
    <w:uiPriority w:val="99"/>
    <w:semiHidden/>
    <w:unhideWhenUsed/>
    <w:rsid w:val="00F4452E"/>
    <w:pPr>
      <w:numPr>
        <w:numId w:val="3"/>
      </w:numPr>
      <w:contextualSpacing/>
    </w:pPr>
  </w:style>
  <w:style w:type="paragraph" w:styleId="ListBullet3">
    <w:name w:val="List Bullet 3"/>
    <w:basedOn w:val="Normal"/>
    <w:uiPriority w:val="99"/>
    <w:semiHidden/>
    <w:unhideWhenUsed/>
    <w:rsid w:val="00F4452E"/>
    <w:pPr>
      <w:numPr>
        <w:numId w:val="4"/>
      </w:numPr>
      <w:contextualSpacing/>
    </w:pPr>
  </w:style>
  <w:style w:type="paragraph" w:styleId="ListBullet4">
    <w:name w:val="List Bullet 4"/>
    <w:basedOn w:val="Normal"/>
    <w:uiPriority w:val="99"/>
    <w:semiHidden/>
    <w:unhideWhenUsed/>
    <w:rsid w:val="00F4452E"/>
    <w:pPr>
      <w:numPr>
        <w:numId w:val="5"/>
      </w:numPr>
      <w:contextualSpacing/>
    </w:pPr>
  </w:style>
  <w:style w:type="paragraph" w:styleId="ListBullet5">
    <w:name w:val="List Bullet 5"/>
    <w:basedOn w:val="Normal"/>
    <w:uiPriority w:val="99"/>
    <w:semiHidden/>
    <w:unhideWhenUsed/>
    <w:rsid w:val="00F4452E"/>
    <w:pPr>
      <w:numPr>
        <w:numId w:val="6"/>
      </w:numPr>
      <w:contextualSpacing/>
    </w:pPr>
  </w:style>
  <w:style w:type="paragraph" w:styleId="ListContinue">
    <w:name w:val="List Continue"/>
    <w:basedOn w:val="Normal"/>
    <w:uiPriority w:val="99"/>
    <w:semiHidden/>
    <w:unhideWhenUsed/>
    <w:rsid w:val="00F4452E"/>
    <w:pPr>
      <w:spacing w:after="120"/>
      <w:ind w:left="360"/>
      <w:contextualSpacing/>
    </w:pPr>
  </w:style>
  <w:style w:type="paragraph" w:styleId="ListContinue2">
    <w:name w:val="List Continue 2"/>
    <w:basedOn w:val="Normal"/>
    <w:uiPriority w:val="99"/>
    <w:semiHidden/>
    <w:unhideWhenUsed/>
    <w:rsid w:val="00F4452E"/>
    <w:pPr>
      <w:spacing w:after="120"/>
      <w:ind w:left="720"/>
      <w:contextualSpacing/>
    </w:pPr>
  </w:style>
  <w:style w:type="paragraph" w:styleId="ListContinue3">
    <w:name w:val="List Continue 3"/>
    <w:basedOn w:val="Normal"/>
    <w:uiPriority w:val="99"/>
    <w:semiHidden/>
    <w:unhideWhenUsed/>
    <w:rsid w:val="00F4452E"/>
    <w:pPr>
      <w:spacing w:after="120"/>
      <w:ind w:left="1080"/>
      <w:contextualSpacing/>
    </w:pPr>
  </w:style>
  <w:style w:type="paragraph" w:styleId="ListContinue4">
    <w:name w:val="List Continue 4"/>
    <w:basedOn w:val="Normal"/>
    <w:uiPriority w:val="99"/>
    <w:semiHidden/>
    <w:unhideWhenUsed/>
    <w:rsid w:val="00F4452E"/>
    <w:pPr>
      <w:spacing w:after="120"/>
      <w:ind w:left="1440"/>
      <w:contextualSpacing/>
    </w:pPr>
  </w:style>
  <w:style w:type="paragraph" w:styleId="ListContinue5">
    <w:name w:val="List Continue 5"/>
    <w:basedOn w:val="Normal"/>
    <w:uiPriority w:val="99"/>
    <w:semiHidden/>
    <w:unhideWhenUsed/>
    <w:rsid w:val="00F4452E"/>
    <w:pPr>
      <w:spacing w:after="120"/>
      <w:ind w:left="1800"/>
      <w:contextualSpacing/>
    </w:pPr>
  </w:style>
  <w:style w:type="paragraph" w:styleId="ListNumber">
    <w:name w:val="List Number"/>
    <w:basedOn w:val="Normal"/>
    <w:uiPriority w:val="99"/>
    <w:semiHidden/>
    <w:unhideWhenUsed/>
    <w:rsid w:val="00F4452E"/>
    <w:pPr>
      <w:numPr>
        <w:numId w:val="7"/>
      </w:numPr>
      <w:contextualSpacing/>
    </w:pPr>
  </w:style>
  <w:style w:type="paragraph" w:styleId="ListNumber2">
    <w:name w:val="List Number 2"/>
    <w:basedOn w:val="Normal"/>
    <w:uiPriority w:val="99"/>
    <w:semiHidden/>
    <w:unhideWhenUsed/>
    <w:rsid w:val="00F4452E"/>
    <w:pPr>
      <w:numPr>
        <w:numId w:val="8"/>
      </w:numPr>
      <w:contextualSpacing/>
    </w:pPr>
  </w:style>
  <w:style w:type="paragraph" w:styleId="ListNumber3">
    <w:name w:val="List Number 3"/>
    <w:basedOn w:val="Normal"/>
    <w:uiPriority w:val="99"/>
    <w:semiHidden/>
    <w:unhideWhenUsed/>
    <w:rsid w:val="00F4452E"/>
    <w:pPr>
      <w:numPr>
        <w:numId w:val="9"/>
      </w:numPr>
      <w:contextualSpacing/>
    </w:pPr>
  </w:style>
  <w:style w:type="paragraph" w:styleId="ListNumber4">
    <w:name w:val="List Number 4"/>
    <w:basedOn w:val="Normal"/>
    <w:uiPriority w:val="99"/>
    <w:semiHidden/>
    <w:unhideWhenUsed/>
    <w:rsid w:val="00F4452E"/>
    <w:pPr>
      <w:numPr>
        <w:numId w:val="10"/>
      </w:numPr>
      <w:contextualSpacing/>
    </w:pPr>
  </w:style>
  <w:style w:type="paragraph" w:styleId="ListNumber5">
    <w:name w:val="List Number 5"/>
    <w:basedOn w:val="Normal"/>
    <w:uiPriority w:val="99"/>
    <w:semiHidden/>
    <w:unhideWhenUsed/>
    <w:rsid w:val="00F4452E"/>
    <w:pPr>
      <w:numPr>
        <w:numId w:val="11"/>
      </w:numPr>
      <w:contextualSpacing/>
    </w:pPr>
  </w:style>
  <w:style w:type="paragraph" w:styleId="NormalIndent">
    <w:name w:val="Normal Indent"/>
    <w:basedOn w:val="Normal"/>
    <w:uiPriority w:val="99"/>
    <w:semiHidden/>
    <w:unhideWhenUsed/>
    <w:rsid w:val="00F4452E"/>
    <w:pPr>
      <w:ind w:left="720"/>
    </w:pPr>
  </w:style>
  <w:style w:type="paragraph" w:styleId="NoteHeading">
    <w:name w:val="Note Heading"/>
    <w:basedOn w:val="Normal"/>
    <w:next w:val="Normal"/>
    <w:link w:val="NoteHeadingChar"/>
    <w:uiPriority w:val="99"/>
    <w:semiHidden/>
    <w:unhideWhenUsed/>
    <w:rsid w:val="00F4452E"/>
    <w:pPr>
      <w:spacing w:line="240" w:lineRule="auto"/>
    </w:pPr>
  </w:style>
  <w:style w:type="character" w:customStyle="1" w:styleId="NoteHeadingChar">
    <w:name w:val="Note Heading Char"/>
    <w:basedOn w:val="DefaultParagraphFont"/>
    <w:link w:val="NoteHeading"/>
    <w:uiPriority w:val="99"/>
    <w:semiHidden/>
    <w:rsid w:val="00F4452E"/>
    <w:rPr>
      <w:rFonts w:ascii="Linux Libertine" w:hAnsi="Linux Libertine" w:cs="Linux Libertine"/>
      <w:sz w:val="18"/>
      <w:lang w:val="en-US"/>
    </w:rPr>
  </w:style>
  <w:style w:type="paragraph" w:styleId="Quote">
    <w:name w:val="Quote"/>
    <w:basedOn w:val="Normal"/>
    <w:next w:val="Normal"/>
    <w:link w:val="QuoteChar"/>
    <w:uiPriority w:val="29"/>
    <w:qFormat/>
    <w:rsid w:val="00F4452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4452E"/>
    <w:rPr>
      <w:rFonts w:ascii="Linux Libertine" w:hAnsi="Linux Libertine" w:cs="Linux Libertine"/>
      <w:i/>
      <w:iCs/>
      <w:color w:val="404040" w:themeColor="text1" w:themeTint="BF"/>
      <w:sz w:val="18"/>
      <w:lang w:val="en-US"/>
    </w:rPr>
  </w:style>
  <w:style w:type="character" w:styleId="BookTitle0">
    <w:name w:val="Book Title"/>
    <w:basedOn w:val="DefaultParagraphFont"/>
    <w:uiPriority w:val="33"/>
    <w:qFormat/>
    <w:rsid w:val="00F4452E"/>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F4452E"/>
    <w:pPr>
      <w:spacing w:after="200" w:line="240" w:lineRule="auto"/>
    </w:pPr>
    <w:rPr>
      <w:i/>
      <w:iCs/>
      <w:color w:val="44546A" w:themeColor="text2"/>
      <w:szCs w:val="18"/>
    </w:rPr>
  </w:style>
  <w:style w:type="paragraph" w:customStyle="1" w:styleId="ListParagraph0">
    <w:name w:val="ListParagraph"/>
    <w:basedOn w:val="ListParagraph"/>
    <w:qFormat/>
    <w:rsid w:val="00F4452E"/>
  </w:style>
  <w:style w:type="paragraph" w:customStyle="1" w:styleId="Subtitle0">
    <w:name w:val="Sub_title"/>
    <w:basedOn w:val="Subtitle"/>
    <w:link w:val="SubtitleChar0"/>
    <w:qFormat/>
    <w:rsid w:val="00F4452E"/>
    <w:pPr>
      <w:jc w:val="left"/>
    </w:pPr>
  </w:style>
  <w:style w:type="character" w:customStyle="1" w:styleId="SubtitleChar0">
    <w:name w:val="Sub_title Char"/>
    <w:basedOn w:val="SubtitleChar"/>
    <w:link w:val="Subtitle0"/>
    <w:rsid w:val="00F4452E"/>
    <w:rPr>
      <w:rFonts w:ascii="Linux Biolinum" w:eastAsiaTheme="majorEastAsia" w:hAnsi="Linux Biolinum" w:cs="Linux Biolinum"/>
      <w:iCs/>
      <w:sz w:val="24"/>
      <w:szCs w:val="24"/>
      <w:lang w:val="en-US"/>
    </w:rPr>
  </w:style>
  <w:style w:type="paragraph" w:customStyle="1" w:styleId="ShortTitle">
    <w:name w:val="Short Title"/>
    <w:basedOn w:val="Titledocument"/>
    <w:qFormat/>
    <w:rsid w:val="00F4452E"/>
    <w:rPr>
      <w:sz w:val="18"/>
    </w:rPr>
  </w:style>
  <w:style w:type="character" w:customStyle="1" w:styleId="In-textcode">
    <w:name w:val="In-text code"/>
    <w:basedOn w:val="DefaultParagraphFont"/>
    <w:uiPriority w:val="1"/>
    <w:qFormat/>
    <w:rsid w:val="00F4452E"/>
    <w:rPr>
      <w:rFonts w:ascii="Courier New" w:hAnsi="Courier New"/>
    </w:rPr>
  </w:style>
  <w:style w:type="table" w:styleId="PlainTable5">
    <w:name w:val="Plain Table 5"/>
    <w:basedOn w:val="TableNormal"/>
    <w:uiPriority w:val="45"/>
    <w:rsid w:val="00C1411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9254">
      <w:bodyDiv w:val="1"/>
      <w:marLeft w:val="0"/>
      <w:marRight w:val="0"/>
      <w:marTop w:val="0"/>
      <w:marBottom w:val="0"/>
      <w:divBdr>
        <w:top w:val="none" w:sz="0" w:space="0" w:color="auto"/>
        <w:left w:val="none" w:sz="0" w:space="0" w:color="auto"/>
        <w:bottom w:val="none" w:sz="0" w:space="0" w:color="auto"/>
        <w:right w:val="none" w:sz="0" w:space="0" w:color="auto"/>
      </w:divBdr>
    </w:div>
    <w:div w:id="153249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hnmackenly.rollin@bisu.edu.ph"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145/3185089.3185121"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meistertask.com/app/project/mBO3iP71/smart-ste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2967878.2967893"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axangelo.perin@bisu.edu.ph" TargetMode="External"/><Relationship Id="rId14" Type="http://schemas.openxmlformats.org/officeDocument/2006/relationships/hyperlink" Target="https://github.com/MAKASA-LABORATORY/100-SSPTTMASSLBMC/commits?author=johnmackenly-rollin"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wnload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D18C0-19C1-43B4-9724-D30584015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Template>
  <TotalTime>450</TotalTime>
  <Pages>6</Pages>
  <Words>1810</Words>
  <Characters>10465</Characters>
  <Application>Microsoft Office Word</Application>
  <DocSecurity>0</DocSecurity>
  <Lines>209</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ジョン マッケンリー ロリン</dc:creator>
  <cp:keywords/>
  <dc:description/>
  <cp:lastModifiedBy>ジョン マッケンリー ロリン</cp:lastModifiedBy>
  <cp:revision>50</cp:revision>
  <dcterms:created xsi:type="dcterms:W3CDTF">2022-06-16T00:42:00Z</dcterms:created>
  <dcterms:modified xsi:type="dcterms:W3CDTF">2022-06-24T06:41:00Z</dcterms:modified>
</cp:coreProperties>
</file>